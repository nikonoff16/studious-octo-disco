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1DC5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  <w:bookmarkStart w:id="0" w:name="_Toc57586070"/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05A30807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</w:p>
    <w:p w14:paraId="5A77B8E0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бюджетное образовательное учреждение</w:t>
      </w:r>
    </w:p>
    <w:p w14:paraId="3DFC5C64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высшего профессионального образования</w:t>
      </w:r>
    </w:p>
    <w:p w14:paraId="15713B34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«Курганский государственный университет»</w:t>
      </w:r>
    </w:p>
    <w:p w14:paraId="33F8E952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</w:p>
    <w:p w14:paraId="6F1BC7CD" w14:textId="77777777" w:rsidR="00B23528" w:rsidRPr="003D030B" w:rsidRDefault="00B23528" w:rsidP="00B23528">
      <w:pPr>
        <w:jc w:val="center"/>
        <w:rPr>
          <w:color w:val="000000"/>
          <w:sz w:val="26"/>
          <w:szCs w:val="26"/>
        </w:rPr>
      </w:pPr>
      <w:r w:rsidRPr="003D030B">
        <w:rPr>
          <w:color w:val="000000"/>
          <w:sz w:val="26"/>
          <w:szCs w:val="26"/>
        </w:rPr>
        <w:t>Институт математики и интеллектуальных систем</w:t>
      </w:r>
    </w:p>
    <w:p w14:paraId="17CCFB96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</w:p>
    <w:p w14:paraId="2DDC6390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Кафедра программного обеспечения автоматизированных систем</w:t>
      </w:r>
    </w:p>
    <w:p w14:paraId="7AE45C62" w14:textId="3631CEB2" w:rsidR="00B23528" w:rsidRDefault="00B23528" w:rsidP="00B23528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</w:p>
    <w:p w14:paraId="2FD342F4" w14:textId="56BC5EA2" w:rsidR="00B23528" w:rsidRDefault="00B23528" w:rsidP="00B23528">
      <w:pPr>
        <w:jc w:val="center"/>
        <w:rPr>
          <w:color w:val="000000"/>
          <w:sz w:val="26"/>
          <w:szCs w:val="26"/>
        </w:rPr>
      </w:pPr>
    </w:p>
    <w:p w14:paraId="13875E72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</w:p>
    <w:p w14:paraId="25B909F9" w14:textId="77777777" w:rsidR="00B23528" w:rsidRDefault="00B23528" w:rsidP="00B23528">
      <w:pPr>
        <w:rPr>
          <w:color w:val="000000"/>
          <w:sz w:val="26"/>
          <w:szCs w:val="26"/>
        </w:rPr>
      </w:pPr>
    </w:p>
    <w:p w14:paraId="46C05E5D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</w:p>
    <w:p w14:paraId="5CF0E582" w14:textId="77777777" w:rsidR="00B23528" w:rsidRDefault="00B23528" w:rsidP="00B23528">
      <w:pPr>
        <w:jc w:val="center"/>
        <w:rPr>
          <w:color w:val="000000"/>
          <w:sz w:val="26"/>
          <w:szCs w:val="26"/>
        </w:rPr>
      </w:pPr>
    </w:p>
    <w:p w14:paraId="20A19042" w14:textId="434B338E" w:rsidR="00B23528" w:rsidRDefault="00B23528" w:rsidP="00B23528">
      <w:pP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Курсовая работа</w:t>
      </w:r>
    </w:p>
    <w:p w14:paraId="7127FA42" w14:textId="06C4450C" w:rsidR="00B23528" w:rsidRDefault="00B23528" w:rsidP="00B23528">
      <w:pPr>
        <w:spacing w:line="360" w:lineRule="auto"/>
        <w:jc w:val="center"/>
        <w:rPr>
          <w:color w:val="000000"/>
        </w:rPr>
      </w:pPr>
      <w:r>
        <w:rPr>
          <w:color w:val="000000"/>
        </w:rPr>
        <w:t>по дисциплине «</w:t>
      </w:r>
      <w:r>
        <w:rPr>
          <w:color w:val="000000"/>
        </w:rPr>
        <w:t>Дисциплина</w:t>
      </w:r>
      <w:r>
        <w:rPr>
          <w:color w:val="000000"/>
        </w:rPr>
        <w:t>»</w:t>
      </w:r>
    </w:p>
    <w:p w14:paraId="25B89E5B" w14:textId="1254734F" w:rsidR="00B23528" w:rsidRDefault="00B23528" w:rsidP="00B23528">
      <w:pPr>
        <w:spacing w:line="360" w:lineRule="auto"/>
        <w:jc w:val="center"/>
        <w:rPr>
          <w:i/>
          <w:color w:val="000000"/>
        </w:rPr>
      </w:pPr>
      <w:bookmarkStart w:id="1" w:name="_gjdgxs"/>
      <w:bookmarkEnd w:id="1"/>
      <w:r>
        <w:rPr>
          <w:i/>
          <w:color w:val="000000"/>
        </w:rPr>
        <w:t>Тема</w:t>
      </w:r>
    </w:p>
    <w:p w14:paraId="369FBD96" w14:textId="77777777" w:rsidR="00B23528" w:rsidRDefault="00B23528" w:rsidP="00B23528">
      <w:pPr>
        <w:jc w:val="center"/>
        <w:rPr>
          <w:color w:val="000000"/>
        </w:rPr>
      </w:pPr>
    </w:p>
    <w:p w14:paraId="2938E3A2" w14:textId="77777777" w:rsidR="00B23528" w:rsidRDefault="00B23528" w:rsidP="00B23528">
      <w:pPr>
        <w:jc w:val="center"/>
        <w:rPr>
          <w:color w:val="000000"/>
        </w:rPr>
      </w:pPr>
    </w:p>
    <w:p w14:paraId="068183EA" w14:textId="4B3EFCFA" w:rsidR="00B23528" w:rsidRDefault="00B23528" w:rsidP="00B23528">
      <w:pPr>
        <w:jc w:val="center"/>
        <w:rPr>
          <w:color w:val="000000"/>
        </w:rPr>
      </w:pPr>
    </w:p>
    <w:p w14:paraId="4A7BDA30" w14:textId="0C6E3556" w:rsidR="00B23528" w:rsidRDefault="00B23528" w:rsidP="00B23528">
      <w:pPr>
        <w:jc w:val="center"/>
        <w:rPr>
          <w:color w:val="000000"/>
        </w:rPr>
      </w:pPr>
    </w:p>
    <w:p w14:paraId="7B00EC2C" w14:textId="77777777" w:rsidR="00B23528" w:rsidRDefault="00B23528" w:rsidP="00B23528">
      <w:pPr>
        <w:jc w:val="center"/>
        <w:rPr>
          <w:color w:val="000000"/>
        </w:rPr>
      </w:pPr>
    </w:p>
    <w:p w14:paraId="31AE551E" w14:textId="77777777" w:rsidR="00B23528" w:rsidRDefault="00B23528" w:rsidP="00B23528">
      <w:pPr>
        <w:jc w:val="center"/>
        <w:rPr>
          <w:color w:val="000000"/>
        </w:rPr>
      </w:pPr>
    </w:p>
    <w:p w14:paraId="080420B7" w14:textId="77777777" w:rsidR="00B23528" w:rsidRDefault="00B23528" w:rsidP="00B23528">
      <w:pPr>
        <w:spacing w:line="276" w:lineRule="auto"/>
        <w:rPr>
          <w:color w:val="000000"/>
        </w:rPr>
      </w:pPr>
      <w:r>
        <w:rPr>
          <w:color w:val="000000"/>
        </w:rPr>
        <w:t>Направление подготовки: «Программная инженерия»</w:t>
      </w:r>
    </w:p>
    <w:p w14:paraId="2167C487" w14:textId="77777777" w:rsidR="00B23528" w:rsidRDefault="00B23528" w:rsidP="00B23528">
      <w:pPr>
        <w:spacing w:line="276" w:lineRule="auto"/>
        <w:rPr>
          <w:color w:val="000000"/>
        </w:rPr>
      </w:pPr>
      <w:r>
        <w:rPr>
          <w:color w:val="000000"/>
        </w:rPr>
        <w:t>Профиль: «Технологии промышленной разработки программного обеспечения»</w:t>
      </w:r>
    </w:p>
    <w:p w14:paraId="24EB43CA" w14:textId="77777777" w:rsidR="00B23528" w:rsidRDefault="00B23528" w:rsidP="00B23528">
      <w:pPr>
        <w:spacing w:line="276" w:lineRule="auto"/>
        <w:rPr>
          <w:color w:val="000000"/>
        </w:rPr>
      </w:pPr>
      <w:r>
        <w:rPr>
          <w:color w:val="000000"/>
        </w:rPr>
        <w:t>Группа: ИТЗ-300-18</w:t>
      </w:r>
    </w:p>
    <w:p w14:paraId="70946091" w14:textId="71573588" w:rsidR="00B23528" w:rsidRDefault="00B23528" w:rsidP="00B23528">
      <w:pPr>
        <w:spacing w:line="276" w:lineRule="auto"/>
        <w:rPr>
          <w:color w:val="000000"/>
        </w:rPr>
      </w:pPr>
      <w:r>
        <w:rPr>
          <w:color w:val="000000"/>
        </w:rPr>
        <w:t>Выполнил студент:</w:t>
      </w:r>
    </w:p>
    <w:p w14:paraId="07497FC2" w14:textId="39AD93B3" w:rsidR="00B23528" w:rsidRDefault="00B23528" w:rsidP="00B23528">
      <w:pPr>
        <w:spacing w:line="276" w:lineRule="auto"/>
        <w:rPr>
          <w:color w:val="000000"/>
        </w:rPr>
      </w:pPr>
      <w:r>
        <w:rPr>
          <w:color w:val="000000"/>
        </w:rPr>
        <w:t xml:space="preserve">Проверил: </w:t>
      </w:r>
    </w:p>
    <w:p w14:paraId="2C1FB092" w14:textId="56C5997E" w:rsidR="00B23528" w:rsidRDefault="00B23528" w:rsidP="00B23528">
      <w:pPr>
        <w:rPr>
          <w:color w:val="000000"/>
        </w:rPr>
      </w:pPr>
    </w:p>
    <w:p w14:paraId="759E6969" w14:textId="593EDDE6" w:rsidR="00B23528" w:rsidRDefault="00B23528" w:rsidP="00B23528">
      <w:pPr>
        <w:rPr>
          <w:color w:val="000000"/>
        </w:rPr>
      </w:pPr>
    </w:p>
    <w:p w14:paraId="5BD3AB07" w14:textId="625509A7" w:rsidR="00B23528" w:rsidRDefault="00B23528" w:rsidP="00B23528">
      <w:pPr>
        <w:rPr>
          <w:color w:val="000000"/>
        </w:rPr>
      </w:pPr>
    </w:p>
    <w:p w14:paraId="73602AE6" w14:textId="4B5AB496" w:rsidR="00B23528" w:rsidRDefault="00B23528" w:rsidP="00B23528">
      <w:pPr>
        <w:rPr>
          <w:color w:val="000000"/>
        </w:rPr>
      </w:pPr>
    </w:p>
    <w:p w14:paraId="71CEC238" w14:textId="23FDD57B" w:rsidR="00B23528" w:rsidRDefault="00B23528" w:rsidP="00B23528">
      <w:pPr>
        <w:rPr>
          <w:color w:val="000000"/>
        </w:rPr>
      </w:pPr>
    </w:p>
    <w:p w14:paraId="5BF3A254" w14:textId="2CA757C5" w:rsidR="00B23528" w:rsidRDefault="00B23528" w:rsidP="00B23528">
      <w:pPr>
        <w:rPr>
          <w:color w:val="000000"/>
        </w:rPr>
      </w:pPr>
    </w:p>
    <w:p w14:paraId="2ADEDF95" w14:textId="433427C0" w:rsidR="00B23528" w:rsidRDefault="00B23528" w:rsidP="00B23528">
      <w:pPr>
        <w:rPr>
          <w:color w:val="000000"/>
        </w:rPr>
      </w:pPr>
    </w:p>
    <w:p w14:paraId="42E5DBAC" w14:textId="0729370B" w:rsidR="00B23528" w:rsidRDefault="00B23528" w:rsidP="00B23528">
      <w:pPr>
        <w:rPr>
          <w:color w:val="000000"/>
        </w:rPr>
      </w:pPr>
    </w:p>
    <w:p w14:paraId="53316781" w14:textId="295C96C8" w:rsidR="00B23528" w:rsidRDefault="00B23528" w:rsidP="00B23528">
      <w:pPr>
        <w:rPr>
          <w:color w:val="000000"/>
        </w:rPr>
      </w:pPr>
    </w:p>
    <w:p w14:paraId="6011451B" w14:textId="1194FD78" w:rsidR="00B23528" w:rsidRDefault="00B23528" w:rsidP="00B23528">
      <w:pPr>
        <w:rPr>
          <w:color w:val="000000"/>
        </w:rPr>
      </w:pPr>
    </w:p>
    <w:p w14:paraId="1BCCA436" w14:textId="14C46743" w:rsidR="00B23528" w:rsidRDefault="00B23528" w:rsidP="00B23528">
      <w:pPr>
        <w:rPr>
          <w:color w:val="000000"/>
        </w:rPr>
      </w:pPr>
    </w:p>
    <w:p w14:paraId="045D5333" w14:textId="0B4D81DB" w:rsidR="00B23528" w:rsidRDefault="00B23528" w:rsidP="00B23528">
      <w:pPr>
        <w:rPr>
          <w:color w:val="000000"/>
        </w:rPr>
      </w:pPr>
    </w:p>
    <w:p w14:paraId="51106653" w14:textId="7F509290" w:rsidR="00B23528" w:rsidRDefault="00B23528" w:rsidP="00B23528">
      <w:pPr>
        <w:jc w:val="center"/>
        <w:rPr>
          <w:color w:val="000000"/>
          <w:sz w:val="26"/>
          <w:szCs w:val="26"/>
        </w:rPr>
      </w:pPr>
      <w:r>
        <w:rPr>
          <w:color w:val="000000"/>
        </w:rPr>
        <w:t>2021</w:t>
      </w:r>
    </w:p>
    <w:p w14:paraId="17D54CC3" w14:textId="77777777" w:rsidR="00D33E6C" w:rsidRPr="00126451" w:rsidRDefault="002A01DB" w:rsidP="00126451">
      <w:pPr>
        <w:pStyle w:val="00-"/>
      </w:pPr>
      <w:r w:rsidRPr="00126451">
        <w:lastRenderedPageBreak/>
        <w:t>ПЛАН</w:t>
      </w:r>
      <w:bookmarkEnd w:id="0"/>
    </w:p>
    <w:p w14:paraId="30C891D9" w14:textId="00419391" w:rsidR="00453AB6" w:rsidRDefault="00D33E6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586070" w:history="1">
        <w:r w:rsidR="00453AB6" w:rsidRPr="009852A1">
          <w:rPr>
            <w:rStyle w:val="Hyperlink"/>
            <w:noProof/>
          </w:rPr>
          <w:t>ПЛАН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_Toc57586070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1</w:t>
        </w:r>
        <w:r w:rsidR="00453AB6">
          <w:rPr>
            <w:noProof/>
            <w:webHidden/>
          </w:rPr>
          <w:fldChar w:fldCharType="end"/>
        </w:r>
      </w:hyperlink>
    </w:p>
    <w:p w14:paraId="19900F6C" w14:textId="65AEE039" w:rsidR="00453AB6" w:rsidRDefault="00126E1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1" w:history="1">
        <w:r w:rsidR="00453AB6" w:rsidRPr="009852A1">
          <w:rPr>
            <w:rStyle w:val="Hyperlink"/>
            <w:noProof/>
          </w:rPr>
          <w:t>ВВЕДЕНИЕ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_Toc57586071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2</w:t>
        </w:r>
        <w:r w:rsidR="00453AB6">
          <w:rPr>
            <w:noProof/>
            <w:webHidden/>
          </w:rPr>
          <w:fldChar w:fldCharType="end"/>
        </w:r>
      </w:hyperlink>
    </w:p>
    <w:p w14:paraId="46AC50B1" w14:textId="1DC2690E" w:rsidR="00453AB6" w:rsidRDefault="00126E1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2" w:history="1">
        <w:r w:rsidR="00453AB6" w:rsidRPr="009852A1">
          <w:rPr>
            <w:rStyle w:val="Hyperlink"/>
            <w:noProof/>
          </w:rPr>
          <w:t>ГЛАВА 1. РАЗВОДЫ.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_Toc57586072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4</w:t>
        </w:r>
        <w:r w:rsidR="00453AB6">
          <w:rPr>
            <w:noProof/>
            <w:webHidden/>
          </w:rPr>
          <w:fldChar w:fldCharType="end"/>
        </w:r>
      </w:hyperlink>
    </w:p>
    <w:p w14:paraId="5BA06174" w14:textId="1F8F14DC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3" w:history="1">
        <w:r w:rsidR="00453AB6" w:rsidRPr="009852A1">
          <w:rPr>
            <w:rStyle w:val="Hyperlink"/>
            <w:noProof/>
          </w:rPr>
          <w:t>1.1. Статистика разводов в России и в мире.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_Toc57586073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4</w:t>
        </w:r>
        <w:r w:rsidR="00453AB6">
          <w:rPr>
            <w:noProof/>
            <w:webHidden/>
          </w:rPr>
          <w:fldChar w:fldCharType="end"/>
        </w:r>
      </w:hyperlink>
    </w:p>
    <w:p w14:paraId="32C78019" w14:textId="390A4DD5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4" w:history="1">
        <w:r w:rsidR="00453AB6" w:rsidRPr="009852A1">
          <w:rPr>
            <w:rStyle w:val="Hyperlink"/>
            <w:noProof/>
          </w:rPr>
          <w:t>1.2. Основные причины разводов и факторы, его сдерживающие.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_Toc57586074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8</w:t>
        </w:r>
        <w:r w:rsidR="00453AB6">
          <w:rPr>
            <w:noProof/>
            <w:webHidden/>
          </w:rPr>
          <w:fldChar w:fldCharType="end"/>
        </w:r>
      </w:hyperlink>
    </w:p>
    <w:p w14:paraId="2A8A1A92" w14:textId="60E931A9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5" w:history="1">
        <w:r w:rsidR="00453AB6" w:rsidRPr="009852A1">
          <w:rPr>
            <w:rStyle w:val="Hyperlink"/>
            <w:noProof/>
          </w:rPr>
          <w:t>1.3. Последствия разводов для человечества.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_Toc57586075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14</w:t>
        </w:r>
        <w:r w:rsidR="00453AB6">
          <w:rPr>
            <w:noProof/>
            <w:webHidden/>
          </w:rPr>
          <w:fldChar w:fldCharType="end"/>
        </w:r>
      </w:hyperlink>
    </w:p>
    <w:p w14:paraId="0F2A2490" w14:textId="2CF355C0" w:rsidR="00453AB6" w:rsidRDefault="00126E1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6" w:history="1">
        <w:r w:rsidR="00453AB6" w:rsidRPr="009852A1">
          <w:rPr>
            <w:rStyle w:val="Hyperlink"/>
            <w:noProof/>
          </w:rPr>
          <w:t>ГЛАВА 2. БОЖИЙ ЗАМЫСЕЛ О БРАКЕ.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_Toc57586076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19</w:t>
        </w:r>
        <w:r w:rsidR="00453AB6">
          <w:rPr>
            <w:noProof/>
            <w:webHidden/>
          </w:rPr>
          <w:fldChar w:fldCharType="end"/>
        </w:r>
      </w:hyperlink>
    </w:p>
    <w:p w14:paraId="5EC973C4" w14:textId="691225B8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7" w:history="1">
        <w:r w:rsidR="00453AB6" w:rsidRPr="009852A1">
          <w:rPr>
            <w:rStyle w:val="Hyperlink"/>
            <w:noProof/>
          </w:rPr>
          <w:t>2.1. Брак в Ветхом завете. История брака. Создание первой семьи.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_Toc57586077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20</w:t>
        </w:r>
        <w:r w:rsidR="00453AB6">
          <w:rPr>
            <w:noProof/>
            <w:webHidden/>
          </w:rPr>
          <w:fldChar w:fldCharType="end"/>
        </w:r>
      </w:hyperlink>
    </w:p>
    <w:p w14:paraId="716AFCAB" w14:textId="6837376D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8" w:history="1">
        <w:r w:rsidR="00453AB6" w:rsidRPr="009852A1">
          <w:rPr>
            <w:rStyle w:val="Hyperlink"/>
            <w:noProof/>
          </w:rPr>
          <w:t>2.1.1 Брак у иудеев в ветхозаветные времена.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_Toc57586078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22</w:t>
        </w:r>
        <w:r w:rsidR="00453AB6">
          <w:rPr>
            <w:noProof/>
            <w:webHidden/>
          </w:rPr>
          <w:fldChar w:fldCharType="end"/>
        </w:r>
      </w:hyperlink>
    </w:p>
    <w:p w14:paraId="306C1D7D" w14:textId="2A14F46D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79" w:history="1">
        <w:r w:rsidR="00453AB6" w:rsidRPr="009852A1">
          <w:rPr>
            <w:rStyle w:val="Hyperlink"/>
            <w:noProof/>
          </w:rPr>
          <w:t>2.2. Брак в Новом завете.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_Toc57586079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25</w:t>
        </w:r>
        <w:r w:rsidR="00453AB6">
          <w:rPr>
            <w:noProof/>
            <w:webHidden/>
          </w:rPr>
          <w:fldChar w:fldCharType="end"/>
        </w:r>
      </w:hyperlink>
    </w:p>
    <w:p w14:paraId="3EB41782" w14:textId="24850E66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0" w:history="1">
        <w:r w:rsidR="00453AB6" w:rsidRPr="009852A1">
          <w:rPr>
            <w:rStyle w:val="Hyperlink"/>
            <w:rFonts w:eastAsia="ヒラギノ角ゴ Pro W3"/>
            <w:noProof/>
            <w:lang w:eastAsia="ru-RU"/>
          </w:rPr>
          <w:t>2.3. Брак у языческих народов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_Toc57586080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27</w:t>
        </w:r>
        <w:r w:rsidR="00453AB6">
          <w:rPr>
            <w:noProof/>
            <w:webHidden/>
          </w:rPr>
          <w:fldChar w:fldCharType="end"/>
        </w:r>
      </w:hyperlink>
    </w:p>
    <w:p w14:paraId="1DF69A90" w14:textId="44186610" w:rsidR="00453AB6" w:rsidRDefault="00126E1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1" w:history="1">
        <w:r w:rsidR="00453AB6" w:rsidRPr="009852A1">
          <w:rPr>
            <w:rStyle w:val="Hyperlink"/>
            <w:noProof/>
          </w:rPr>
          <w:t>Глава 3. ХРИСТИАНСКОЕ УЧЕНИЕ О БРАКЕ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_Toc57586081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29</w:t>
        </w:r>
        <w:r w:rsidR="00453AB6">
          <w:rPr>
            <w:noProof/>
            <w:webHidden/>
          </w:rPr>
          <w:fldChar w:fldCharType="end"/>
        </w:r>
      </w:hyperlink>
    </w:p>
    <w:p w14:paraId="189452F8" w14:textId="5ADC2EDF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2" w:history="1">
        <w:r w:rsidR="00453AB6" w:rsidRPr="009852A1">
          <w:rPr>
            <w:rStyle w:val="Hyperlink"/>
            <w:noProof/>
          </w:rPr>
          <w:t>3.1 Божьи цели при создании брака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_Toc57586082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29</w:t>
        </w:r>
        <w:r w:rsidR="00453AB6">
          <w:rPr>
            <w:noProof/>
            <w:webHidden/>
          </w:rPr>
          <w:fldChar w:fldCharType="end"/>
        </w:r>
      </w:hyperlink>
    </w:p>
    <w:p w14:paraId="0D3FA09B" w14:textId="2CE5E5DB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3" w:history="1">
        <w:r w:rsidR="00453AB6" w:rsidRPr="009852A1">
          <w:rPr>
            <w:rStyle w:val="Hyperlink"/>
            <w:noProof/>
          </w:rPr>
          <w:t>3.2. Библейские обязанности мужа и жены.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_Toc57586083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34</w:t>
        </w:r>
        <w:r w:rsidR="00453AB6">
          <w:rPr>
            <w:noProof/>
            <w:webHidden/>
          </w:rPr>
          <w:fldChar w:fldCharType="end"/>
        </w:r>
      </w:hyperlink>
    </w:p>
    <w:p w14:paraId="5D0109BD" w14:textId="7451F9B5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4" w:history="1">
        <w:r w:rsidR="00453AB6" w:rsidRPr="009852A1">
          <w:rPr>
            <w:rStyle w:val="Hyperlink"/>
            <w:noProof/>
          </w:rPr>
          <w:t>3.2.1 Обязанности мужа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_Toc57586084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34</w:t>
        </w:r>
        <w:r w:rsidR="00453AB6">
          <w:rPr>
            <w:noProof/>
            <w:webHidden/>
          </w:rPr>
          <w:fldChar w:fldCharType="end"/>
        </w:r>
      </w:hyperlink>
    </w:p>
    <w:p w14:paraId="0BDF70AE" w14:textId="2111F6CD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5" w:history="1">
        <w:r w:rsidR="00453AB6" w:rsidRPr="009852A1">
          <w:rPr>
            <w:rStyle w:val="Hyperlink"/>
            <w:noProof/>
          </w:rPr>
          <w:t>3.2.1 Обязанности жены.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_Toc57586085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35</w:t>
        </w:r>
        <w:r w:rsidR="00453AB6">
          <w:rPr>
            <w:noProof/>
            <w:webHidden/>
          </w:rPr>
          <w:fldChar w:fldCharType="end"/>
        </w:r>
      </w:hyperlink>
    </w:p>
    <w:p w14:paraId="15F26E99" w14:textId="4C88F394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6" w:history="1">
        <w:r w:rsidR="00453AB6" w:rsidRPr="009852A1">
          <w:rPr>
            <w:rStyle w:val="Hyperlink"/>
            <w:noProof/>
          </w:rPr>
          <w:t>3.3. Условия создания брака.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_Toc57586086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37</w:t>
        </w:r>
        <w:r w:rsidR="00453AB6">
          <w:rPr>
            <w:noProof/>
            <w:webHidden/>
          </w:rPr>
          <w:fldChar w:fldCharType="end"/>
        </w:r>
      </w:hyperlink>
    </w:p>
    <w:p w14:paraId="10899D94" w14:textId="4229DC3B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7" w:history="1">
        <w:r w:rsidR="00453AB6" w:rsidRPr="009852A1">
          <w:rPr>
            <w:rStyle w:val="Hyperlink"/>
            <w:noProof/>
          </w:rPr>
          <w:t>3.3.1 Оставление родителей.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_Toc57586087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38</w:t>
        </w:r>
        <w:r w:rsidR="00453AB6">
          <w:rPr>
            <w:noProof/>
            <w:webHidden/>
          </w:rPr>
          <w:fldChar w:fldCharType="end"/>
        </w:r>
      </w:hyperlink>
    </w:p>
    <w:p w14:paraId="0A6F00E0" w14:textId="472A9154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8" w:history="1">
        <w:r w:rsidR="00453AB6" w:rsidRPr="009852A1">
          <w:rPr>
            <w:rStyle w:val="Hyperlink"/>
            <w:noProof/>
          </w:rPr>
          <w:t>3.3.2 Прилепление друг ко другу.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_Toc57586088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41</w:t>
        </w:r>
        <w:r w:rsidR="00453AB6">
          <w:rPr>
            <w:noProof/>
            <w:webHidden/>
          </w:rPr>
          <w:fldChar w:fldCharType="end"/>
        </w:r>
      </w:hyperlink>
    </w:p>
    <w:p w14:paraId="5F813723" w14:textId="3BC8C9D3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89" w:history="1">
        <w:r w:rsidR="00453AB6" w:rsidRPr="009852A1">
          <w:rPr>
            <w:rStyle w:val="Hyperlink"/>
            <w:noProof/>
          </w:rPr>
          <w:t>3.3.3 Стать одной плотью.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_Toc57586089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42</w:t>
        </w:r>
        <w:r w:rsidR="00453AB6">
          <w:rPr>
            <w:noProof/>
            <w:webHidden/>
          </w:rPr>
          <w:fldChar w:fldCharType="end"/>
        </w:r>
      </w:hyperlink>
    </w:p>
    <w:p w14:paraId="7B2D2888" w14:textId="67EE268D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0" w:history="1">
        <w:r w:rsidR="00453AB6" w:rsidRPr="009852A1">
          <w:rPr>
            <w:rStyle w:val="Hyperlink"/>
            <w:noProof/>
          </w:rPr>
          <w:t>3.4. Вызовы браку в современном мире.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_Toc57586090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45</w:t>
        </w:r>
        <w:r w:rsidR="00453AB6">
          <w:rPr>
            <w:noProof/>
            <w:webHidden/>
          </w:rPr>
          <w:fldChar w:fldCharType="end"/>
        </w:r>
      </w:hyperlink>
    </w:p>
    <w:p w14:paraId="0E78DC0D" w14:textId="0D90E145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1" w:history="1">
        <w:r w:rsidR="00453AB6" w:rsidRPr="009852A1">
          <w:rPr>
            <w:rStyle w:val="Hyperlink"/>
            <w:noProof/>
          </w:rPr>
          <w:t>3.4.1 Гражданский брак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_Toc57586091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45</w:t>
        </w:r>
        <w:r w:rsidR="00453AB6">
          <w:rPr>
            <w:noProof/>
            <w:webHidden/>
          </w:rPr>
          <w:fldChar w:fldCharType="end"/>
        </w:r>
      </w:hyperlink>
    </w:p>
    <w:p w14:paraId="4D9E8EE7" w14:textId="4EB5D26C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2" w:history="1">
        <w:r w:rsidR="00453AB6" w:rsidRPr="009852A1">
          <w:rPr>
            <w:rStyle w:val="Hyperlink"/>
            <w:noProof/>
          </w:rPr>
          <w:t>3.4.2 Порнография - опасный наркотик.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_Toc57586092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48</w:t>
        </w:r>
        <w:r w:rsidR="00453AB6">
          <w:rPr>
            <w:noProof/>
            <w:webHidden/>
          </w:rPr>
          <w:fldChar w:fldCharType="end"/>
        </w:r>
      </w:hyperlink>
    </w:p>
    <w:p w14:paraId="56DD05E3" w14:textId="3C05F7D6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3" w:history="1">
        <w:r w:rsidR="00453AB6" w:rsidRPr="009852A1">
          <w:rPr>
            <w:rStyle w:val="Hyperlink"/>
            <w:noProof/>
          </w:rPr>
          <w:t>3.4.3 Влияние социальных сетей на брак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_Toc57586093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50</w:t>
        </w:r>
        <w:r w:rsidR="00453AB6">
          <w:rPr>
            <w:noProof/>
            <w:webHidden/>
          </w:rPr>
          <w:fldChar w:fldCharType="end"/>
        </w:r>
      </w:hyperlink>
    </w:p>
    <w:p w14:paraId="7837CAB9" w14:textId="7E37D800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4" w:history="1">
        <w:r w:rsidR="00453AB6" w:rsidRPr="009852A1">
          <w:rPr>
            <w:rStyle w:val="Hyperlink"/>
            <w:noProof/>
          </w:rPr>
          <w:t>3.4.4 Пропаганда свободной любви.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_Toc57586094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51</w:t>
        </w:r>
        <w:r w:rsidR="00453AB6">
          <w:rPr>
            <w:noProof/>
            <w:webHidden/>
          </w:rPr>
          <w:fldChar w:fldCharType="end"/>
        </w:r>
      </w:hyperlink>
    </w:p>
    <w:p w14:paraId="0F6925AE" w14:textId="4D7B8CF2" w:rsidR="00453AB6" w:rsidRDefault="00126E16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5" w:history="1">
        <w:r w:rsidR="00453AB6" w:rsidRPr="009852A1">
          <w:rPr>
            <w:rStyle w:val="Hyperlink"/>
            <w:noProof/>
          </w:rPr>
          <w:t>3.4.5 Нетрадиционные сексуальные ориентации.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_Toc57586095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52</w:t>
        </w:r>
        <w:r w:rsidR="00453AB6">
          <w:rPr>
            <w:noProof/>
            <w:webHidden/>
          </w:rPr>
          <w:fldChar w:fldCharType="end"/>
        </w:r>
      </w:hyperlink>
    </w:p>
    <w:p w14:paraId="4FD72B19" w14:textId="1C71903A" w:rsidR="00453AB6" w:rsidRDefault="00126E1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6" w:history="1">
        <w:r w:rsidR="00453AB6" w:rsidRPr="009852A1">
          <w:rPr>
            <w:rStyle w:val="Hyperlink"/>
            <w:noProof/>
          </w:rPr>
          <w:t>ГЛАВА 4. ДУШЕПОПЕЧИТЕЛЬСКАЯ ПОМОЩЬ ПО ПРОБЛЕМАМ БРАКА И ПОВТОРНЫХ БРАКОВ.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_Toc57586096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54</w:t>
        </w:r>
        <w:r w:rsidR="00453AB6">
          <w:rPr>
            <w:noProof/>
            <w:webHidden/>
          </w:rPr>
          <w:fldChar w:fldCharType="end"/>
        </w:r>
      </w:hyperlink>
    </w:p>
    <w:p w14:paraId="0C9D4257" w14:textId="1B3BE597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7" w:history="1">
        <w:r w:rsidR="00453AB6" w:rsidRPr="009852A1">
          <w:rPr>
            <w:rStyle w:val="Hyperlink"/>
            <w:noProof/>
          </w:rPr>
          <w:t>4.1. Добрачное консультирование.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_Toc57586097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54</w:t>
        </w:r>
        <w:r w:rsidR="00453AB6">
          <w:rPr>
            <w:noProof/>
            <w:webHidden/>
          </w:rPr>
          <w:fldChar w:fldCharType="end"/>
        </w:r>
      </w:hyperlink>
    </w:p>
    <w:p w14:paraId="0806B86F" w14:textId="128BD63C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8" w:history="1">
        <w:r w:rsidR="00453AB6" w:rsidRPr="009852A1">
          <w:rPr>
            <w:rStyle w:val="Hyperlink"/>
            <w:noProof/>
          </w:rPr>
          <w:t>4.2. Помощь семейным парам, находящимся в кризисе.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_Toc57586098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56</w:t>
        </w:r>
        <w:r w:rsidR="00453AB6">
          <w:rPr>
            <w:noProof/>
            <w:webHidden/>
          </w:rPr>
          <w:fldChar w:fldCharType="end"/>
        </w:r>
      </w:hyperlink>
    </w:p>
    <w:p w14:paraId="04DE2FFA" w14:textId="1A4BD3B5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099" w:history="1">
        <w:r w:rsidR="00453AB6" w:rsidRPr="009852A1">
          <w:rPr>
            <w:rStyle w:val="Hyperlink"/>
            <w:noProof/>
          </w:rPr>
          <w:t>4.3. Помощь семейным парам, находящимся на грани развода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_Toc57586099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60</w:t>
        </w:r>
        <w:r w:rsidR="00453AB6">
          <w:rPr>
            <w:noProof/>
            <w:webHidden/>
          </w:rPr>
          <w:fldChar w:fldCharType="end"/>
        </w:r>
      </w:hyperlink>
    </w:p>
    <w:p w14:paraId="5AE33F65" w14:textId="6722A209" w:rsidR="00453AB6" w:rsidRDefault="00126E16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100" w:history="1">
        <w:r w:rsidR="00453AB6" w:rsidRPr="009852A1">
          <w:rPr>
            <w:rStyle w:val="Hyperlink"/>
            <w:noProof/>
          </w:rPr>
          <w:t>4.4. Консультация по вопросам повторных браков.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_Toc57586100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65</w:t>
        </w:r>
        <w:r w:rsidR="00453AB6">
          <w:rPr>
            <w:noProof/>
            <w:webHidden/>
          </w:rPr>
          <w:fldChar w:fldCharType="end"/>
        </w:r>
      </w:hyperlink>
    </w:p>
    <w:p w14:paraId="5B03DAA9" w14:textId="5FE6DE9F" w:rsidR="00453AB6" w:rsidRDefault="00126E1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101" w:history="1">
        <w:r w:rsidR="00453AB6" w:rsidRPr="009852A1">
          <w:rPr>
            <w:rStyle w:val="Hyperlink"/>
            <w:noProof/>
          </w:rPr>
          <w:t>ЗАКЛЮЧЕНИЕ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_Toc57586101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70</w:t>
        </w:r>
        <w:r w:rsidR="00453AB6">
          <w:rPr>
            <w:noProof/>
            <w:webHidden/>
          </w:rPr>
          <w:fldChar w:fldCharType="end"/>
        </w:r>
      </w:hyperlink>
    </w:p>
    <w:p w14:paraId="3DE85E7C" w14:textId="554C4617" w:rsidR="00453AB6" w:rsidRDefault="00126E1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7586102" w:history="1">
        <w:r w:rsidR="00453AB6" w:rsidRPr="009852A1">
          <w:rPr>
            <w:rStyle w:val="Hyperlink"/>
            <w:noProof/>
          </w:rPr>
          <w:t>БИБЛИОГРАФИЯ</w:t>
        </w:r>
        <w:r w:rsidR="00453AB6">
          <w:rPr>
            <w:noProof/>
            <w:webHidden/>
          </w:rPr>
          <w:tab/>
        </w:r>
        <w:r w:rsidR="00453AB6">
          <w:rPr>
            <w:noProof/>
            <w:webHidden/>
          </w:rPr>
          <w:fldChar w:fldCharType="begin"/>
        </w:r>
        <w:r w:rsidR="00453AB6">
          <w:rPr>
            <w:noProof/>
            <w:webHidden/>
          </w:rPr>
          <w:instrText xml:space="preserve"> PAGEREF _Toc57586102 \h </w:instrText>
        </w:r>
        <w:r w:rsidR="00453AB6">
          <w:rPr>
            <w:noProof/>
            <w:webHidden/>
          </w:rPr>
        </w:r>
        <w:r w:rsidR="00453AB6">
          <w:rPr>
            <w:noProof/>
            <w:webHidden/>
          </w:rPr>
          <w:fldChar w:fldCharType="separate"/>
        </w:r>
        <w:r w:rsidR="00453AB6">
          <w:rPr>
            <w:noProof/>
            <w:webHidden/>
          </w:rPr>
          <w:t>75</w:t>
        </w:r>
        <w:r w:rsidR="00453AB6">
          <w:rPr>
            <w:noProof/>
            <w:webHidden/>
          </w:rPr>
          <w:fldChar w:fldCharType="end"/>
        </w:r>
      </w:hyperlink>
    </w:p>
    <w:p w14:paraId="1D40C810" w14:textId="167D93C4" w:rsidR="00D33E6C" w:rsidRDefault="00D33E6C">
      <w:r>
        <w:rPr>
          <w:b/>
          <w:bCs/>
        </w:rPr>
        <w:fldChar w:fldCharType="end"/>
      </w:r>
    </w:p>
    <w:p w14:paraId="1710514D" w14:textId="0ACCDB93" w:rsidR="003B72B0" w:rsidRDefault="003B72B0">
      <w:r>
        <w:br w:type="page"/>
      </w:r>
    </w:p>
    <w:p w14:paraId="4B7D6817" w14:textId="5C75AF16" w:rsidR="00B23528" w:rsidRDefault="00B23528" w:rsidP="00B23528">
      <w:pPr>
        <w:pStyle w:val="Heading1"/>
        <w:jc w:val="center"/>
      </w:pPr>
      <w:bookmarkStart w:id="2" w:name="_Toc57586076"/>
      <w:r>
        <w:lastRenderedPageBreak/>
        <w:t>ВВЕДЕНИЕ</w:t>
      </w:r>
    </w:p>
    <w:p w14:paraId="29CACDAA" w14:textId="42982643" w:rsidR="00B23528" w:rsidRPr="00B23528" w:rsidRDefault="00B23528" w:rsidP="00B23528">
      <w:pPr>
        <w:pStyle w:val="a"/>
      </w:pPr>
      <w:r>
        <w:t>Текст</w:t>
      </w:r>
    </w:p>
    <w:p w14:paraId="02F3B2EF" w14:textId="56B727C4" w:rsidR="00B220D0" w:rsidRDefault="00B220D0" w:rsidP="00096FF4">
      <w:pPr>
        <w:pStyle w:val="Heading1"/>
      </w:pPr>
      <w:r>
        <w:lastRenderedPageBreak/>
        <w:t xml:space="preserve">ГЛАВА </w:t>
      </w:r>
      <w:r w:rsidR="00B23528">
        <w:t>1</w:t>
      </w:r>
      <w:r w:rsidRPr="004B6E74">
        <w:t>.</w:t>
      </w:r>
      <w:bookmarkEnd w:id="2"/>
      <w:r w:rsidR="00B23528">
        <w:t xml:space="preserve"> ЗАГОЛОВОК КЭПСОМ</w:t>
      </w:r>
    </w:p>
    <w:p w14:paraId="3253E34B" w14:textId="574394FA" w:rsidR="00B23528" w:rsidRPr="00B23528" w:rsidRDefault="00B23528" w:rsidP="00B23528">
      <w:pPr>
        <w:pStyle w:val="a"/>
      </w:pPr>
      <w:r>
        <w:t>Текст</w:t>
      </w:r>
    </w:p>
    <w:p w14:paraId="48A2A550" w14:textId="6432DE39" w:rsidR="00B220D0" w:rsidRDefault="00B23528" w:rsidP="00CB3F9B">
      <w:pPr>
        <w:pStyle w:val="Heading2"/>
      </w:pPr>
      <w:bookmarkStart w:id="3" w:name="_Toc57586077"/>
      <w:r>
        <w:t>1</w:t>
      </w:r>
      <w:r w:rsidR="00CB3F9B">
        <w:t xml:space="preserve">.1. </w:t>
      </w:r>
      <w:bookmarkEnd w:id="3"/>
      <w:r>
        <w:t xml:space="preserve">Подзаголовок не </w:t>
      </w:r>
      <w:proofErr w:type="spellStart"/>
      <w:r>
        <w:t>кэпсом</w:t>
      </w:r>
      <w:proofErr w:type="spellEnd"/>
    </w:p>
    <w:p w14:paraId="0E840FDF" w14:textId="42CDBCBA" w:rsidR="00B23528" w:rsidRPr="00B23528" w:rsidRDefault="00B23528" w:rsidP="00B23528">
      <w:pPr>
        <w:pStyle w:val="a"/>
      </w:pPr>
      <w:r>
        <w:t>Текст</w:t>
      </w:r>
    </w:p>
    <w:p w14:paraId="0E79C590" w14:textId="7027C711" w:rsidR="00B220D0" w:rsidRDefault="00B23528" w:rsidP="0048268C">
      <w:pPr>
        <w:pStyle w:val="Heading3"/>
      </w:pPr>
      <w:bookmarkStart w:id="4" w:name="_Toc57586078"/>
      <w:r>
        <w:t>1</w:t>
      </w:r>
      <w:r w:rsidR="0048268C">
        <w:t xml:space="preserve">.1.1 </w:t>
      </w:r>
      <w:bookmarkEnd w:id="4"/>
      <w:r>
        <w:t>Заголовок третьего уровня</w:t>
      </w:r>
    </w:p>
    <w:p w14:paraId="410CBF07" w14:textId="2CCA33D3" w:rsidR="00B23528" w:rsidRPr="00B23528" w:rsidRDefault="00B23528" w:rsidP="00B23528">
      <w:pPr>
        <w:pStyle w:val="a"/>
      </w:pPr>
      <w:r>
        <w:t>Текст</w:t>
      </w:r>
    </w:p>
    <w:p w14:paraId="62FC9B1D" w14:textId="6200AFEE" w:rsidR="00B220D0" w:rsidRDefault="00A00ADE" w:rsidP="007C6D3C">
      <w:pPr>
        <w:pStyle w:val="Heading1"/>
        <w:jc w:val="center"/>
      </w:pPr>
      <w:bookmarkStart w:id="5" w:name="_Toc57586101"/>
      <w:r>
        <w:lastRenderedPageBreak/>
        <w:t>ЗАКЛЮЧЕНИЕ</w:t>
      </w:r>
      <w:bookmarkEnd w:id="5"/>
    </w:p>
    <w:p w14:paraId="4F6A2443" w14:textId="1C2429FA" w:rsidR="00B23528" w:rsidRPr="00B23528" w:rsidRDefault="00B23528" w:rsidP="00B23528">
      <w:pPr>
        <w:pStyle w:val="a"/>
      </w:pPr>
      <w:r>
        <w:t>Текст</w:t>
      </w:r>
    </w:p>
    <w:p w14:paraId="5129D512" w14:textId="6E201B51" w:rsidR="00A00ADE" w:rsidRDefault="00A00ADE" w:rsidP="00A00ADE">
      <w:pPr>
        <w:pStyle w:val="Heading1"/>
        <w:jc w:val="center"/>
      </w:pPr>
      <w:bookmarkStart w:id="6" w:name="_Toc57586102"/>
      <w:r>
        <w:lastRenderedPageBreak/>
        <w:t>БИБЛИОГРАФИЯ</w:t>
      </w:r>
      <w:bookmarkEnd w:id="6"/>
    </w:p>
    <w:p w14:paraId="60C4D6FA" w14:textId="7A40BFA8" w:rsidR="00A00ADE" w:rsidRDefault="00A00ADE" w:rsidP="00A00ADE">
      <w:pPr>
        <w:pStyle w:val="a"/>
      </w:pPr>
      <w:r>
        <w:t>Составляется в алфавитном порядке!</w:t>
      </w:r>
    </w:p>
    <w:p w14:paraId="21057FE7" w14:textId="77777777" w:rsidR="00A00ADE" w:rsidRPr="00A00ADE" w:rsidRDefault="00A00ADE" w:rsidP="00A00ADE">
      <w:pPr>
        <w:pStyle w:val="a"/>
      </w:pPr>
    </w:p>
    <w:p w14:paraId="3BEFBE46" w14:textId="10B2305B" w:rsidR="001358BA" w:rsidRPr="001358BA" w:rsidRDefault="001358BA" w:rsidP="005660C2">
      <w:pPr>
        <w:pStyle w:val="a"/>
      </w:pPr>
    </w:p>
    <w:sectPr w:rsidR="001358BA" w:rsidRPr="001358BA" w:rsidSect="00370CDA">
      <w:footerReference w:type="default" r:id="rId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EA3DE" w14:textId="77777777" w:rsidR="00126E16" w:rsidRDefault="00126E16" w:rsidP="006E7784">
      <w:r>
        <w:separator/>
      </w:r>
    </w:p>
    <w:p w14:paraId="61117601" w14:textId="77777777" w:rsidR="00126E16" w:rsidRDefault="00126E16"/>
  </w:endnote>
  <w:endnote w:type="continuationSeparator" w:id="0">
    <w:p w14:paraId="05307992" w14:textId="77777777" w:rsidR="00126E16" w:rsidRDefault="00126E16" w:rsidP="006E7784">
      <w:r>
        <w:continuationSeparator/>
      </w:r>
    </w:p>
    <w:p w14:paraId="2FB4871E" w14:textId="77777777" w:rsidR="00126E16" w:rsidRDefault="00126E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ヒラギノ角ゴ Pro W3">
    <w:altName w:val="Times New Roman"/>
    <w:panose1 w:val="020B0300000000000000"/>
    <w:charset w:val="00"/>
    <w:family w:val="roman"/>
    <w:pitch w:val="default"/>
  </w:font>
  <w:font w:name="Times New Roman Bold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021765"/>
      <w:docPartObj>
        <w:docPartGallery w:val="Page Numbers (Bottom of Page)"/>
        <w:docPartUnique/>
      </w:docPartObj>
    </w:sdtPr>
    <w:sdtEndPr/>
    <w:sdtContent>
      <w:p w14:paraId="0028AE14" w14:textId="1DD4A6B7" w:rsidR="007849E5" w:rsidRDefault="007849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3AAE7FE" w14:textId="77777777" w:rsidR="007849E5" w:rsidRDefault="007849E5">
    <w:pPr>
      <w:pStyle w:val="Footer"/>
    </w:pPr>
  </w:p>
  <w:p w14:paraId="77DC03DB" w14:textId="77777777" w:rsidR="007849E5" w:rsidRDefault="007849E5"/>
  <w:p w14:paraId="07784534" w14:textId="77777777" w:rsidR="007849E5" w:rsidRDefault="007849E5"/>
  <w:p w14:paraId="525372E5" w14:textId="77777777" w:rsidR="0058576B" w:rsidRDefault="005857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98CB6" w14:textId="77777777" w:rsidR="00126E16" w:rsidRDefault="00126E16" w:rsidP="006E7784">
      <w:r>
        <w:separator/>
      </w:r>
    </w:p>
    <w:p w14:paraId="3817DE49" w14:textId="77777777" w:rsidR="00126E16" w:rsidRDefault="00126E16"/>
  </w:footnote>
  <w:footnote w:type="continuationSeparator" w:id="0">
    <w:p w14:paraId="458C7489" w14:textId="77777777" w:rsidR="00126E16" w:rsidRDefault="00126E16" w:rsidP="006E7784">
      <w:r>
        <w:continuationSeparator/>
      </w:r>
    </w:p>
    <w:p w14:paraId="385F7F17" w14:textId="77777777" w:rsidR="00126E16" w:rsidRDefault="00126E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894EE876"/>
    <w:lvl w:ilvl="0">
      <w:numFmt w:val="bullet"/>
      <w:lvlText w:val="•"/>
      <w:lvlJc w:val="left"/>
      <w:pPr>
        <w:tabs>
          <w:tab w:val="num" w:pos="169"/>
        </w:tabs>
        <w:ind w:left="169" w:firstLine="338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6F91BAD"/>
    <w:multiLevelType w:val="hybridMultilevel"/>
    <w:tmpl w:val="C652C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1031C"/>
    <w:multiLevelType w:val="hybridMultilevel"/>
    <w:tmpl w:val="D34E1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F75F33"/>
    <w:multiLevelType w:val="hybridMultilevel"/>
    <w:tmpl w:val="C4AC8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4E11CC"/>
    <w:multiLevelType w:val="hybridMultilevel"/>
    <w:tmpl w:val="BF827F4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71633"/>
    <w:multiLevelType w:val="hybridMultilevel"/>
    <w:tmpl w:val="A5C29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566F45"/>
    <w:multiLevelType w:val="hybridMultilevel"/>
    <w:tmpl w:val="FA6ED27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30249F"/>
    <w:multiLevelType w:val="hybridMultilevel"/>
    <w:tmpl w:val="641A9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06237A"/>
    <w:multiLevelType w:val="hybridMultilevel"/>
    <w:tmpl w:val="4E34B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FF34F0"/>
    <w:multiLevelType w:val="hybridMultilevel"/>
    <w:tmpl w:val="359625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4F4FCF"/>
    <w:multiLevelType w:val="multilevel"/>
    <w:tmpl w:val="F5A683A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303A09"/>
    <w:multiLevelType w:val="hybridMultilevel"/>
    <w:tmpl w:val="59209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88476F"/>
    <w:multiLevelType w:val="hybridMultilevel"/>
    <w:tmpl w:val="49B65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CF67E0"/>
    <w:multiLevelType w:val="hybridMultilevel"/>
    <w:tmpl w:val="7BAE3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E06913"/>
    <w:multiLevelType w:val="hybridMultilevel"/>
    <w:tmpl w:val="B08A3D2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7DF757C"/>
    <w:multiLevelType w:val="hybridMultilevel"/>
    <w:tmpl w:val="D736B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D37297"/>
    <w:multiLevelType w:val="hybridMultilevel"/>
    <w:tmpl w:val="D80AB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0E200A"/>
    <w:multiLevelType w:val="hybridMultilevel"/>
    <w:tmpl w:val="9EF8F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EC109A"/>
    <w:multiLevelType w:val="hybridMultilevel"/>
    <w:tmpl w:val="0DFCD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EE5B20"/>
    <w:multiLevelType w:val="hybridMultilevel"/>
    <w:tmpl w:val="589CC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95F51"/>
    <w:multiLevelType w:val="hybridMultilevel"/>
    <w:tmpl w:val="DC7889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B33FF0"/>
    <w:multiLevelType w:val="hybridMultilevel"/>
    <w:tmpl w:val="155A73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9270CD"/>
    <w:multiLevelType w:val="hybridMultilevel"/>
    <w:tmpl w:val="68CE1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3A5435D"/>
    <w:multiLevelType w:val="hybridMultilevel"/>
    <w:tmpl w:val="254E8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23645F"/>
    <w:multiLevelType w:val="multilevel"/>
    <w:tmpl w:val="C054E0E0"/>
    <w:lvl w:ilvl="0">
      <w:start w:val="1"/>
      <w:numFmt w:val="bullet"/>
      <w:lvlText w:val=""/>
      <w:lvlJc w:val="left"/>
      <w:pPr>
        <w:tabs>
          <w:tab w:val="num" w:pos="169"/>
        </w:tabs>
        <w:ind w:left="169" w:firstLine="338"/>
      </w:pPr>
      <w:rPr>
        <w:rFonts w:ascii="Symbol" w:hAnsi="Symbol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2"/>
  </w:num>
  <w:num w:numId="5">
    <w:abstractNumId w:val="5"/>
  </w:num>
  <w:num w:numId="6">
    <w:abstractNumId w:val="12"/>
  </w:num>
  <w:num w:numId="7">
    <w:abstractNumId w:val="15"/>
  </w:num>
  <w:num w:numId="8">
    <w:abstractNumId w:val="8"/>
  </w:num>
  <w:num w:numId="9">
    <w:abstractNumId w:val="3"/>
  </w:num>
  <w:num w:numId="10">
    <w:abstractNumId w:val="7"/>
  </w:num>
  <w:num w:numId="11">
    <w:abstractNumId w:val="21"/>
  </w:num>
  <w:num w:numId="12">
    <w:abstractNumId w:val="22"/>
  </w:num>
  <w:num w:numId="13">
    <w:abstractNumId w:val="16"/>
  </w:num>
  <w:num w:numId="14">
    <w:abstractNumId w:val="17"/>
  </w:num>
  <w:num w:numId="15">
    <w:abstractNumId w:val="13"/>
  </w:num>
  <w:num w:numId="16">
    <w:abstractNumId w:val="1"/>
  </w:num>
  <w:num w:numId="17">
    <w:abstractNumId w:val="23"/>
  </w:num>
  <w:num w:numId="18">
    <w:abstractNumId w:val="11"/>
  </w:num>
  <w:num w:numId="19">
    <w:abstractNumId w:val="9"/>
  </w:num>
  <w:num w:numId="20">
    <w:abstractNumId w:val="14"/>
  </w:num>
  <w:num w:numId="21">
    <w:abstractNumId w:val="6"/>
  </w:num>
  <w:num w:numId="22">
    <w:abstractNumId w:val="20"/>
  </w:num>
  <w:num w:numId="23">
    <w:abstractNumId w:val="4"/>
  </w:num>
  <w:num w:numId="24">
    <w:abstractNumId w:val="18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439"/>
    <w:rsid w:val="00006C39"/>
    <w:rsid w:val="00017BFA"/>
    <w:rsid w:val="0002086E"/>
    <w:rsid w:val="000221B4"/>
    <w:rsid w:val="00022B82"/>
    <w:rsid w:val="00022C28"/>
    <w:rsid w:val="000270CF"/>
    <w:rsid w:val="000346B6"/>
    <w:rsid w:val="00035AAE"/>
    <w:rsid w:val="00036BBE"/>
    <w:rsid w:val="00041670"/>
    <w:rsid w:val="00041E86"/>
    <w:rsid w:val="000453E3"/>
    <w:rsid w:val="00050F9B"/>
    <w:rsid w:val="000772DE"/>
    <w:rsid w:val="0008330F"/>
    <w:rsid w:val="00091C00"/>
    <w:rsid w:val="000940EB"/>
    <w:rsid w:val="00096FF4"/>
    <w:rsid w:val="000A163C"/>
    <w:rsid w:val="000A35F9"/>
    <w:rsid w:val="000B092A"/>
    <w:rsid w:val="000B3045"/>
    <w:rsid w:val="000B36FA"/>
    <w:rsid w:val="000B3B35"/>
    <w:rsid w:val="000B5CF7"/>
    <w:rsid w:val="000C2448"/>
    <w:rsid w:val="000D41F5"/>
    <w:rsid w:val="000D7AD5"/>
    <w:rsid w:val="000E0C99"/>
    <w:rsid w:val="000E4370"/>
    <w:rsid w:val="000F0A84"/>
    <w:rsid w:val="000F0AA2"/>
    <w:rsid w:val="000F0B19"/>
    <w:rsid w:val="000F3D9A"/>
    <w:rsid w:val="000F679A"/>
    <w:rsid w:val="001009BE"/>
    <w:rsid w:val="00100C16"/>
    <w:rsid w:val="0010798A"/>
    <w:rsid w:val="00115382"/>
    <w:rsid w:val="00115FB8"/>
    <w:rsid w:val="00123648"/>
    <w:rsid w:val="00126451"/>
    <w:rsid w:val="00126E16"/>
    <w:rsid w:val="0013016A"/>
    <w:rsid w:val="001304AB"/>
    <w:rsid w:val="001358BA"/>
    <w:rsid w:val="0014282E"/>
    <w:rsid w:val="00144379"/>
    <w:rsid w:val="00154773"/>
    <w:rsid w:val="001574A3"/>
    <w:rsid w:val="00161F3E"/>
    <w:rsid w:val="00163A6D"/>
    <w:rsid w:val="00170A7D"/>
    <w:rsid w:val="001724FA"/>
    <w:rsid w:val="0017309E"/>
    <w:rsid w:val="00175BAD"/>
    <w:rsid w:val="00175E6F"/>
    <w:rsid w:val="00176A5B"/>
    <w:rsid w:val="00181F7B"/>
    <w:rsid w:val="00185D54"/>
    <w:rsid w:val="001A019F"/>
    <w:rsid w:val="001A571A"/>
    <w:rsid w:val="001B27C2"/>
    <w:rsid w:val="001B4B90"/>
    <w:rsid w:val="001B7439"/>
    <w:rsid w:val="001C1AD9"/>
    <w:rsid w:val="001C1CAA"/>
    <w:rsid w:val="001C4CAF"/>
    <w:rsid w:val="001C4F31"/>
    <w:rsid w:val="001D0AA6"/>
    <w:rsid w:val="001D1326"/>
    <w:rsid w:val="001D34EE"/>
    <w:rsid w:val="001D6BBA"/>
    <w:rsid w:val="001D6FE9"/>
    <w:rsid w:val="001F4B73"/>
    <w:rsid w:val="001F7E7C"/>
    <w:rsid w:val="00200834"/>
    <w:rsid w:val="00206926"/>
    <w:rsid w:val="00214F20"/>
    <w:rsid w:val="002327D9"/>
    <w:rsid w:val="00234153"/>
    <w:rsid w:val="00234D23"/>
    <w:rsid w:val="00236F08"/>
    <w:rsid w:val="00242425"/>
    <w:rsid w:val="00244E4A"/>
    <w:rsid w:val="00246F66"/>
    <w:rsid w:val="00253B9B"/>
    <w:rsid w:val="00254F8C"/>
    <w:rsid w:val="00261A7A"/>
    <w:rsid w:val="00262182"/>
    <w:rsid w:val="00264711"/>
    <w:rsid w:val="00273874"/>
    <w:rsid w:val="00275CD3"/>
    <w:rsid w:val="00276513"/>
    <w:rsid w:val="00276D3F"/>
    <w:rsid w:val="0028435F"/>
    <w:rsid w:val="00286D3B"/>
    <w:rsid w:val="00290C3B"/>
    <w:rsid w:val="00294B3D"/>
    <w:rsid w:val="0029525C"/>
    <w:rsid w:val="002967F5"/>
    <w:rsid w:val="002A01DB"/>
    <w:rsid w:val="002A2C3B"/>
    <w:rsid w:val="002B0FAE"/>
    <w:rsid w:val="002B7F2B"/>
    <w:rsid w:val="002C00A8"/>
    <w:rsid w:val="002C3BAB"/>
    <w:rsid w:val="002C6757"/>
    <w:rsid w:val="002D0A75"/>
    <w:rsid w:val="002D471D"/>
    <w:rsid w:val="002D6600"/>
    <w:rsid w:val="002E02C6"/>
    <w:rsid w:val="002E03A2"/>
    <w:rsid w:val="002E2DAB"/>
    <w:rsid w:val="00303A69"/>
    <w:rsid w:val="00312F86"/>
    <w:rsid w:val="00314F79"/>
    <w:rsid w:val="00314FC3"/>
    <w:rsid w:val="00322B6B"/>
    <w:rsid w:val="003257AD"/>
    <w:rsid w:val="00325E13"/>
    <w:rsid w:val="00330FE6"/>
    <w:rsid w:val="00331045"/>
    <w:rsid w:val="00333C18"/>
    <w:rsid w:val="00335A25"/>
    <w:rsid w:val="00340576"/>
    <w:rsid w:val="0034084D"/>
    <w:rsid w:val="0034381A"/>
    <w:rsid w:val="0034519A"/>
    <w:rsid w:val="00347BEC"/>
    <w:rsid w:val="00353CCC"/>
    <w:rsid w:val="00370CDA"/>
    <w:rsid w:val="0037173E"/>
    <w:rsid w:val="0037182E"/>
    <w:rsid w:val="0037338D"/>
    <w:rsid w:val="00376B51"/>
    <w:rsid w:val="00376DFB"/>
    <w:rsid w:val="00377262"/>
    <w:rsid w:val="003A7B2E"/>
    <w:rsid w:val="003B72B0"/>
    <w:rsid w:val="003C12AA"/>
    <w:rsid w:val="003C3AE1"/>
    <w:rsid w:val="003C6D5B"/>
    <w:rsid w:val="003D118A"/>
    <w:rsid w:val="003F2757"/>
    <w:rsid w:val="00413503"/>
    <w:rsid w:val="00421249"/>
    <w:rsid w:val="004303DA"/>
    <w:rsid w:val="00430D6C"/>
    <w:rsid w:val="0043527A"/>
    <w:rsid w:val="00446B74"/>
    <w:rsid w:val="00450BB2"/>
    <w:rsid w:val="00453AB6"/>
    <w:rsid w:val="00453D95"/>
    <w:rsid w:val="00456404"/>
    <w:rsid w:val="00460085"/>
    <w:rsid w:val="00462EED"/>
    <w:rsid w:val="0046382E"/>
    <w:rsid w:val="004706AB"/>
    <w:rsid w:val="0047621C"/>
    <w:rsid w:val="00476A13"/>
    <w:rsid w:val="00480B21"/>
    <w:rsid w:val="00482585"/>
    <w:rsid w:val="0048268C"/>
    <w:rsid w:val="00483DC2"/>
    <w:rsid w:val="004844A6"/>
    <w:rsid w:val="0048726A"/>
    <w:rsid w:val="00487CA8"/>
    <w:rsid w:val="004950BA"/>
    <w:rsid w:val="004A050B"/>
    <w:rsid w:val="004A26C1"/>
    <w:rsid w:val="004A38B6"/>
    <w:rsid w:val="004A661B"/>
    <w:rsid w:val="004B2804"/>
    <w:rsid w:val="004B6C4E"/>
    <w:rsid w:val="004F388D"/>
    <w:rsid w:val="005007CD"/>
    <w:rsid w:val="00500B5E"/>
    <w:rsid w:val="00502E52"/>
    <w:rsid w:val="005040A4"/>
    <w:rsid w:val="00516D74"/>
    <w:rsid w:val="00517B29"/>
    <w:rsid w:val="00527593"/>
    <w:rsid w:val="00552EB3"/>
    <w:rsid w:val="00553FA8"/>
    <w:rsid w:val="00554D82"/>
    <w:rsid w:val="005660C2"/>
    <w:rsid w:val="00572C84"/>
    <w:rsid w:val="00583F76"/>
    <w:rsid w:val="00585044"/>
    <w:rsid w:val="0058576B"/>
    <w:rsid w:val="00587710"/>
    <w:rsid w:val="00590B9B"/>
    <w:rsid w:val="00594AD5"/>
    <w:rsid w:val="0059770B"/>
    <w:rsid w:val="005A1867"/>
    <w:rsid w:val="005A1D13"/>
    <w:rsid w:val="005A6F9D"/>
    <w:rsid w:val="005A77B8"/>
    <w:rsid w:val="005B00CE"/>
    <w:rsid w:val="005C649E"/>
    <w:rsid w:val="005F6A25"/>
    <w:rsid w:val="006036D7"/>
    <w:rsid w:val="006062D9"/>
    <w:rsid w:val="00611645"/>
    <w:rsid w:val="00614112"/>
    <w:rsid w:val="006260B4"/>
    <w:rsid w:val="0063173D"/>
    <w:rsid w:val="00631889"/>
    <w:rsid w:val="00631D13"/>
    <w:rsid w:val="00634215"/>
    <w:rsid w:val="00635F40"/>
    <w:rsid w:val="006503DB"/>
    <w:rsid w:val="00653D5A"/>
    <w:rsid w:val="00655236"/>
    <w:rsid w:val="00681A4A"/>
    <w:rsid w:val="00681E80"/>
    <w:rsid w:val="006A063E"/>
    <w:rsid w:val="006A41A2"/>
    <w:rsid w:val="006A5F00"/>
    <w:rsid w:val="006B1CC1"/>
    <w:rsid w:val="006B49B9"/>
    <w:rsid w:val="006B5380"/>
    <w:rsid w:val="006B69CA"/>
    <w:rsid w:val="006C0D00"/>
    <w:rsid w:val="006C290B"/>
    <w:rsid w:val="006C6651"/>
    <w:rsid w:val="006E13D9"/>
    <w:rsid w:val="006E2EAA"/>
    <w:rsid w:val="006E7784"/>
    <w:rsid w:val="006F25A5"/>
    <w:rsid w:val="0070630E"/>
    <w:rsid w:val="00710CE7"/>
    <w:rsid w:val="00720A98"/>
    <w:rsid w:val="00724A8A"/>
    <w:rsid w:val="0074066B"/>
    <w:rsid w:val="007503E6"/>
    <w:rsid w:val="00755DB9"/>
    <w:rsid w:val="00756AEF"/>
    <w:rsid w:val="007629B6"/>
    <w:rsid w:val="00764953"/>
    <w:rsid w:val="00764B90"/>
    <w:rsid w:val="007727F6"/>
    <w:rsid w:val="00773B29"/>
    <w:rsid w:val="0077540C"/>
    <w:rsid w:val="00775629"/>
    <w:rsid w:val="00775671"/>
    <w:rsid w:val="007756E9"/>
    <w:rsid w:val="00775FF3"/>
    <w:rsid w:val="007849E5"/>
    <w:rsid w:val="007853BC"/>
    <w:rsid w:val="0079426E"/>
    <w:rsid w:val="00796B1D"/>
    <w:rsid w:val="007B031D"/>
    <w:rsid w:val="007B0503"/>
    <w:rsid w:val="007B322C"/>
    <w:rsid w:val="007B64C0"/>
    <w:rsid w:val="007B6902"/>
    <w:rsid w:val="007C373F"/>
    <w:rsid w:val="007C4375"/>
    <w:rsid w:val="007C6D3C"/>
    <w:rsid w:val="007D3E3A"/>
    <w:rsid w:val="007D5DAD"/>
    <w:rsid w:val="007E62DC"/>
    <w:rsid w:val="007F31DA"/>
    <w:rsid w:val="007F3A61"/>
    <w:rsid w:val="007F6760"/>
    <w:rsid w:val="00800965"/>
    <w:rsid w:val="00802A3A"/>
    <w:rsid w:val="00804C10"/>
    <w:rsid w:val="00816793"/>
    <w:rsid w:val="00834A00"/>
    <w:rsid w:val="00836A2F"/>
    <w:rsid w:val="00842145"/>
    <w:rsid w:val="00842498"/>
    <w:rsid w:val="00842A21"/>
    <w:rsid w:val="008450FC"/>
    <w:rsid w:val="00871873"/>
    <w:rsid w:val="00871F94"/>
    <w:rsid w:val="00874079"/>
    <w:rsid w:val="008756DF"/>
    <w:rsid w:val="00883CB5"/>
    <w:rsid w:val="00886ACC"/>
    <w:rsid w:val="008934BB"/>
    <w:rsid w:val="00897AB5"/>
    <w:rsid w:val="008A1D17"/>
    <w:rsid w:val="008A21C8"/>
    <w:rsid w:val="008A2888"/>
    <w:rsid w:val="008B1C54"/>
    <w:rsid w:val="008B21E3"/>
    <w:rsid w:val="008B2E1D"/>
    <w:rsid w:val="008C033E"/>
    <w:rsid w:val="008C495E"/>
    <w:rsid w:val="008C4AF5"/>
    <w:rsid w:val="008D1F46"/>
    <w:rsid w:val="00905835"/>
    <w:rsid w:val="009113A3"/>
    <w:rsid w:val="0091281B"/>
    <w:rsid w:val="00922C5B"/>
    <w:rsid w:val="009312B7"/>
    <w:rsid w:val="009453DA"/>
    <w:rsid w:val="00951B52"/>
    <w:rsid w:val="00954BCE"/>
    <w:rsid w:val="009555C2"/>
    <w:rsid w:val="00964667"/>
    <w:rsid w:val="0097046D"/>
    <w:rsid w:val="00974B53"/>
    <w:rsid w:val="00976F61"/>
    <w:rsid w:val="0097761F"/>
    <w:rsid w:val="00983C53"/>
    <w:rsid w:val="00991CAA"/>
    <w:rsid w:val="009A0B95"/>
    <w:rsid w:val="009A12ED"/>
    <w:rsid w:val="009B1717"/>
    <w:rsid w:val="009B2B42"/>
    <w:rsid w:val="009C23F5"/>
    <w:rsid w:val="009D1790"/>
    <w:rsid w:val="009D3A94"/>
    <w:rsid w:val="009D6485"/>
    <w:rsid w:val="009E0A4D"/>
    <w:rsid w:val="009E5657"/>
    <w:rsid w:val="009F5EE2"/>
    <w:rsid w:val="009F7EAC"/>
    <w:rsid w:val="00A00ADE"/>
    <w:rsid w:val="00A02486"/>
    <w:rsid w:val="00A069A4"/>
    <w:rsid w:val="00A1304C"/>
    <w:rsid w:val="00A1310A"/>
    <w:rsid w:val="00A14B20"/>
    <w:rsid w:val="00A21656"/>
    <w:rsid w:val="00A22838"/>
    <w:rsid w:val="00A25243"/>
    <w:rsid w:val="00A27EFE"/>
    <w:rsid w:val="00A32786"/>
    <w:rsid w:val="00A353B8"/>
    <w:rsid w:val="00A4270A"/>
    <w:rsid w:val="00A50AAE"/>
    <w:rsid w:val="00A52707"/>
    <w:rsid w:val="00A55D40"/>
    <w:rsid w:val="00A65A36"/>
    <w:rsid w:val="00A6705C"/>
    <w:rsid w:val="00A71728"/>
    <w:rsid w:val="00A7625F"/>
    <w:rsid w:val="00A82309"/>
    <w:rsid w:val="00A879AB"/>
    <w:rsid w:val="00A9301D"/>
    <w:rsid w:val="00A93274"/>
    <w:rsid w:val="00A94298"/>
    <w:rsid w:val="00A95B1A"/>
    <w:rsid w:val="00AB2342"/>
    <w:rsid w:val="00AB536C"/>
    <w:rsid w:val="00AC770B"/>
    <w:rsid w:val="00AD1164"/>
    <w:rsid w:val="00AD24E9"/>
    <w:rsid w:val="00AD5E9B"/>
    <w:rsid w:val="00AE16B2"/>
    <w:rsid w:val="00AE1DC5"/>
    <w:rsid w:val="00AE49A5"/>
    <w:rsid w:val="00AE4CD2"/>
    <w:rsid w:val="00AE5A2A"/>
    <w:rsid w:val="00AF0EE4"/>
    <w:rsid w:val="00AF1321"/>
    <w:rsid w:val="00B10B87"/>
    <w:rsid w:val="00B14F88"/>
    <w:rsid w:val="00B170A4"/>
    <w:rsid w:val="00B220D0"/>
    <w:rsid w:val="00B23528"/>
    <w:rsid w:val="00B24972"/>
    <w:rsid w:val="00B26235"/>
    <w:rsid w:val="00B45A5A"/>
    <w:rsid w:val="00B62ADD"/>
    <w:rsid w:val="00B6435C"/>
    <w:rsid w:val="00B67101"/>
    <w:rsid w:val="00B6711E"/>
    <w:rsid w:val="00B70A37"/>
    <w:rsid w:val="00B7110F"/>
    <w:rsid w:val="00B73079"/>
    <w:rsid w:val="00B81177"/>
    <w:rsid w:val="00B928E5"/>
    <w:rsid w:val="00BA03A8"/>
    <w:rsid w:val="00BA058D"/>
    <w:rsid w:val="00BB4E8A"/>
    <w:rsid w:val="00BC1771"/>
    <w:rsid w:val="00BC3D76"/>
    <w:rsid w:val="00BD44C8"/>
    <w:rsid w:val="00BE1F23"/>
    <w:rsid w:val="00BE3522"/>
    <w:rsid w:val="00BE3572"/>
    <w:rsid w:val="00C06449"/>
    <w:rsid w:val="00C07D4C"/>
    <w:rsid w:val="00C110FC"/>
    <w:rsid w:val="00C16514"/>
    <w:rsid w:val="00C22275"/>
    <w:rsid w:val="00C2579B"/>
    <w:rsid w:val="00C33F22"/>
    <w:rsid w:val="00C37A2D"/>
    <w:rsid w:val="00C4076A"/>
    <w:rsid w:val="00C41AC0"/>
    <w:rsid w:val="00C42671"/>
    <w:rsid w:val="00C4280A"/>
    <w:rsid w:val="00C55F04"/>
    <w:rsid w:val="00C5627D"/>
    <w:rsid w:val="00C64DE4"/>
    <w:rsid w:val="00C658FA"/>
    <w:rsid w:val="00C65EF3"/>
    <w:rsid w:val="00C8150C"/>
    <w:rsid w:val="00C83C07"/>
    <w:rsid w:val="00C84C6F"/>
    <w:rsid w:val="00C87F1D"/>
    <w:rsid w:val="00C96529"/>
    <w:rsid w:val="00CA1788"/>
    <w:rsid w:val="00CA3F28"/>
    <w:rsid w:val="00CA5416"/>
    <w:rsid w:val="00CB2015"/>
    <w:rsid w:val="00CB3507"/>
    <w:rsid w:val="00CB3F9B"/>
    <w:rsid w:val="00CC2C34"/>
    <w:rsid w:val="00CC5461"/>
    <w:rsid w:val="00CC70D4"/>
    <w:rsid w:val="00CD2227"/>
    <w:rsid w:val="00CD3B8E"/>
    <w:rsid w:val="00CD5D1A"/>
    <w:rsid w:val="00CD6C62"/>
    <w:rsid w:val="00CE0363"/>
    <w:rsid w:val="00CE0843"/>
    <w:rsid w:val="00CE4582"/>
    <w:rsid w:val="00CF1AED"/>
    <w:rsid w:val="00CF21FF"/>
    <w:rsid w:val="00CF572E"/>
    <w:rsid w:val="00CF7AA7"/>
    <w:rsid w:val="00D005FE"/>
    <w:rsid w:val="00D01600"/>
    <w:rsid w:val="00D047BB"/>
    <w:rsid w:val="00D17146"/>
    <w:rsid w:val="00D26DDB"/>
    <w:rsid w:val="00D301AD"/>
    <w:rsid w:val="00D33E6C"/>
    <w:rsid w:val="00D37E67"/>
    <w:rsid w:val="00D40C8D"/>
    <w:rsid w:val="00D41349"/>
    <w:rsid w:val="00D4337D"/>
    <w:rsid w:val="00D5013E"/>
    <w:rsid w:val="00D54FE5"/>
    <w:rsid w:val="00D57925"/>
    <w:rsid w:val="00D61E5F"/>
    <w:rsid w:val="00D65C95"/>
    <w:rsid w:val="00D73A22"/>
    <w:rsid w:val="00D755D7"/>
    <w:rsid w:val="00D769B1"/>
    <w:rsid w:val="00D811F9"/>
    <w:rsid w:val="00D82424"/>
    <w:rsid w:val="00D83513"/>
    <w:rsid w:val="00D84F73"/>
    <w:rsid w:val="00D85C3E"/>
    <w:rsid w:val="00DA44FE"/>
    <w:rsid w:val="00DB0A25"/>
    <w:rsid w:val="00DB6E27"/>
    <w:rsid w:val="00DC0418"/>
    <w:rsid w:val="00DC0D70"/>
    <w:rsid w:val="00DD1040"/>
    <w:rsid w:val="00DD1A29"/>
    <w:rsid w:val="00DE0D80"/>
    <w:rsid w:val="00DE1B42"/>
    <w:rsid w:val="00DE4B0B"/>
    <w:rsid w:val="00DE7BDE"/>
    <w:rsid w:val="00DF22EB"/>
    <w:rsid w:val="00DF6299"/>
    <w:rsid w:val="00DF6A39"/>
    <w:rsid w:val="00E00F73"/>
    <w:rsid w:val="00E03EED"/>
    <w:rsid w:val="00E04E33"/>
    <w:rsid w:val="00E1020A"/>
    <w:rsid w:val="00E13673"/>
    <w:rsid w:val="00E151BB"/>
    <w:rsid w:val="00E202A2"/>
    <w:rsid w:val="00E23923"/>
    <w:rsid w:val="00E23E2C"/>
    <w:rsid w:val="00E2501E"/>
    <w:rsid w:val="00E329C2"/>
    <w:rsid w:val="00E43289"/>
    <w:rsid w:val="00E434DE"/>
    <w:rsid w:val="00E4504D"/>
    <w:rsid w:val="00E45CE9"/>
    <w:rsid w:val="00E46858"/>
    <w:rsid w:val="00E46F45"/>
    <w:rsid w:val="00E54AAC"/>
    <w:rsid w:val="00E5722A"/>
    <w:rsid w:val="00E57D31"/>
    <w:rsid w:val="00E60267"/>
    <w:rsid w:val="00E612D3"/>
    <w:rsid w:val="00E6496F"/>
    <w:rsid w:val="00E74C6A"/>
    <w:rsid w:val="00E8227C"/>
    <w:rsid w:val="00E8588A"/>
    <w:rsid w:val="00E858D1"/>
    <w:rsid w:val="00E87F58"/>
    <w:rsid w:val="00E903D0"/>
    <w:rsid w:val="00EA2A56"/>
    <w:rsid w:val="00EB221B"/>
    <w:rsid w:val="00EB397F"/>
    <w:rsid w:val="00EC5B3B"/>
    <w:rsid w:val="00ED00E5"/>
    <w:rsid w:val="00ED1FE1"/>
    <w:rsid w:val="00ED2D77"/>
    <w:rsid w:val="00ED6887"/>
    <w:rsid w:val="00ED7A28"/>
    <w:rsid w:val="00EF14C4"/>
    <w:rsid w:val="00EF3B75"/>
    <w:rsid w:val="00EF3BEF"/>
    <w:rsid w:val="00EF73E6"/>
    <w:rsid w:val="00F050B6"/>
    <w:rsid w:val="00F16D7B"/>
    <w:rsid w:val="00F254C1"/>
    <w:rsid w:val="00F26D23"/>
    <w:rsid w:val="00F26F6F"/>
    <w:rsid w:val="00F27F4B"/>
    <w:rsid w:val="00F3068F"/>
    <w:rsid w:val="00F31D49"/>
    <w:rsid w:val="00F32E08"/>
    <w:rsid w:val="00F36440"/>
    <w:rsid w:val="00F463BC"/>
    <w:rsid w:val="00F46C71"/>
    <w:rsid w:val="00F4789D"/>
    <w:rsid w:val="00F47AC1"/>
    <w:rsid w:val="00F525EA"/>
    <w:rsid w:val="00F555F3"/>
    <w:rsid w:val="00F565C7"/>
    <w:rsid w:val="00F63B8C"/>
    <w:rsid w:val="00F70107"/>
    <w:rsid w:val="00F728B8"/>
    <w:rsid w:val="00F81011"/>
    <w:rsid w:val="00F8764B"/>
    <w:rsid w:val="00F91CCB"/>
    <w:rsid w:val="00F93EB7"/>
    <w:rsid w:val="00FA1119"/>
    <w:rsid w:val="00FB580D"/>
    <w:rsid w:val="00FB78FD"/>
    <w:rsid w:val="00FC284C"/>
    <w:rsid w:val="00FC3A70"/>
    <w:rsid w:val="00FD4F81"/>
    <w:rsid w:val="00FE4441"/>
    <w:rsid w:val="00FF1148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C7C522"/>
  <w15:chartTrackingRefBased/>
  <w15:docId w15:val="{E1450153-1A4B-49C3-8CC2-5AE211AC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79"/>
    <w:rPr>
      <w:rFonts w:ascii="Times New Roman" w:hAnsi="Times New Roman"/>
      <w:sz w:val="28"/>
      <w:szCs w:val="28"/>
      <w:lang w:eastAsia="en-US"/>
    </w:rPr>
  </w:style>
  <w:style w:type="paragraph" w:styleId="Heading1">
    <w:name w:val="heading 1"/>
    <w:aliases w:val="01 - Первый уровень"/>
    <w:basedOn w:val="Heading4"/>
    <w:next w:val="a"/>
    <w:link w:val="Heading1Char"/>
    <w:uiPriority w:val="9"/>
    <w:qFormat/>
    <w:rsid w:val="009E5657"/>
    <w:pPr>
      <w:pageBreakBefore/>
      <w:spacing w:line="276" w:lineRule="auto"/>
      <w:jc w:val="left"/>
      <w:outlineLvl w:val="0"/>
    </w:pPr>
    <w:rPr>
      <w:caps/>
    </w:rPr>
  </w:style>
  <w:style w:type="paragraph" w:styleId="Heading2">
    <w:name w:val="heading 2"/>
    <w:aliases w:val="02 - Второй уровень"/>
    <w:basedOn w:val="Heading1"/>
    <w:next w:val="a"/>
    <w:link w:val="Heading2Char"/>
    <w:uiPriority w:val="9"/>
    <w:unhideWhenUsed/>
    <w:qFormat/>
    <w:rsid w:val="009E5657"/>
    <w:pPr>
      <w:pageBreakBefore w:val="0"/>
      <w:outlineLvl w:val="1"/>
    </w:pPr>
    <w:rPr>
      <w:caps w:val="0"/>
    </w:rPr>
  </w:style>
  <w:style w:type="paragraph" w:styleId="Heading3">
    <w:name w:val="heading 3"/>
    <w:aliases w:val="03 - Третий уровень"/>
    <w:basedOn w:val="Heading2"/>
    <w:next w:val="a"/>
    <w:link w:val="Heading3Char"/>
    <w:uiPriority w:val="9"/>
    <w:unhideWhenUsed/>
    <w:qFormat/>
    <w:rsid w:val="00370CDA"/>
    <w:pPr>
      <w:outlineLvl w:val="2"/>
    </w:pPr>
    <w:rPr>
      <w:b w:val="0"/>
    </w:rPr>
  </w:style>
  <w:style w:type="paragraph" w:styleId="Heading4">
    <w:name w:val="heading 4"/>
    <w:aliases w:val="рЕНАЙМ"/>
    <w:basedOn w:val="Normal"/>
    <w:next w:val="Normal"/>
    <w:link w:val="Heading4Char"/>
    <w:uiPriority w:val="9"/>
    <w:unhideWhenUsed/>
    <w:rsid w:val="00905835"/>
    <w:pPr>
      <w:keepNext/>
      <w:spacing w:before="240" w:after="60"/>
      <w:jc w:val="center"/>
      <w:outlineLvl w:val="3"/>
    </w:pPr>
    <w:rPr>
      <w:b/>
      <w:bCs/>
    </w:rPr>
  </w:style>
  <w:style w:type="paragraph" w:styleId="Heading5">
    <w:name w:val="heading 5"/>
    <w:aliases w:val="Заголовок 0,Введение"/>
    <w:basedOn w:val="Heading1"/>
    <w:next w:val="a"/>
    <w:link w:val="Heading5Char"/>
    <w:uiPriority w:val="9"/>
    <w:unhideWhenUsed/>
    <w:qFormat/>
    <w:rsid w:val="009E5657"/>
    <w:pPr>
      <w:tabs>
        <w:tab w:val="center" w:pos="4677"/>
        <w:tab w:val="left" w:pos="6394"/>
      </w:tabs>
      <w:jc w:val="center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35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35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35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35C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01 - Первый уровень Char"/>
    <w:link w:val="Heading1"/>
    <w:uiPriority w:val="9"/>
    <w:rsid w:val="009E5657"/>
    <w:rPr>
      <w:rFonts w:ascii="Times New Roman" w:hAnsi="Times New Roman"/>
      <w:b/>
      <w:bCs/>
      <w:caps/>
      <w:sz w:val="28"/>
      <w:szCs w:val="28"/>
      <w:lang w:eastAsia="en-US"/>
    </w:rPr>
  </w:style>
  <w:style w:type="character" w:customStyle="1" w:styleId="Heading2Char">
    <w:name w:val="Heading 2 Char"/>
    <w:aliases w:val="02 - Второй уровень Char"/>
    <w:link w:val="Heading2"/>
    <w:uiPriority w:val="9"/>
    <w:rsid w:val="009E5657"/>
    <w:rPr>
      <w:rFonts w:ascii="Times New Roman" w:hAnsi="Times New Roman"/>
      <w:b/>
      <w:bCs/>
      <w:sz w:val="28"/>
      <w:szCs w:val="28"/>
      <w:lang w:eastAsia="en-US"/>
    </w:rPr>
  </w:style>
  <w:style w:type="character" w:customStyle="1" w:styleId="Heading3Char">
    <w:name w:val="Heading 3 Char"/>
    <w:aliases w:val="03 - Третий уровень Char"/>
    <w:link w:val="Heading3"/>
    <w:uiPriority w:val="9"/>
    <w:rsid w:val="00370CDA"/>
    <w:rPr>
      <w:rFonts w:ascii="Times New Roman" w:hAnsi="Times New Roman"/>
      <w:bCs/>
      <w:sz w:val="28"/>
      <w:szCs w:val="28"/>
      <w:lang w:eastAsia="en-US"/>
    </w:rPr>
  </w:style>
  <w:style w:type="character" w:customStyle="1" w:styleId="Heading4Char">
    <w:name w:val="Heading 4 Char"/>
    <w:aliases w:val="рЕНАЙМ Char"/>
    <w:link w:val="Heading4"/>
    <w:uiPriority w:val="9"/>
    <w:rsid w:val="00905835"/>
    <w:rPr>
      <w:rFonts w:ascii="Times New Roman" w:hAnsi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aliases w:val="Заголовок 0 Char,Введение Char"/>
    <w:link w:val="Heading5"/>
    <w:uiPriority w:val="9"/>
    <w:rsid w:val="009E5657"/>
    <w:rPr>
      <w:rFonts w:ascii="Times New Roman" w:hAnsi="Times New Roman"/>
      <w:b/>
      <w:bCs/>
      <w:caps/>
      <w:sz w:val="28"/>
      <w:szCs w:val="28"/>
      <w:lang w:eastAsia="en-US"/>
    </w:rPr>
  </w:style>
  <w:style w:type="character" w:customStyle="1" w:styleId="Heading6Char">
    <w:name w:val="Heading 6 Char"/>
    <w:link w:val="Heading6"/>
    <w:uiPriority w:val="9"/>
    <w:semiHidden/>
    <w:rsid w:val="00B6435C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B6435C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6435C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6435C"/>
    <w:rPr>
      <w:rFonts w:ascii="Times New Roman" w:eastAsia="Times New Roman" w:hAnsi="Times New Roman"/>
    </w:rPr>
  </w:style>
  <w:style w:type="paragraph" w:styleId="Caption">
    <w:name w:val="caption"/>
    <w:basedOn w:val="Normal"/>
    <w:next w:val="Normal"/>
    <w:uiPriority w:val="35"/>
    <w:semiHidden/>
    <w:unhideWhenUsed/>
    <w:rsid w:val="00B6435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435C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6435C"/>
    <w:rPr>
      <w:rFonts w:ascii="Times New Roman" w:eastAsia="Times New Roman" w:hAnsi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35C"/>
    <w:pPr>
      <w:spacing w:after="60"/>
      <w:jc w:val="center"/>
      <w:outlineLvl w:val="1"/>
    </w:pPr>
  </w:style>
  <w:style w:type="character" w:customStyle="1" w:styleId="SubtitleChar">
    <w:name w:val="Subtitle Char"/>
    <w:link w:val="Subtitle"/>
    <w:uiPriority w:val="11"/>
    <w:rsid w:val="00B6435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B6435C"/>
    <w:rPr>
      <w:b/>
      <w:bCs/>
    </w:rPr>
  </w:style>
  <w:style w:type="character" w:styleId="Emphasis">
    <w:name w:val="Emphasis"/>
    <w:uiPriority w:val="20"/>
    <w:qFormat/>
    <w:rsid w:val="00B6435C"/>
    <w:rPr>
      <w:rFonts w:ascii="Arial" w:hAnsi="Arial"/>
      <w:b/>
      <w:i/>
      <w:iCs/>
    </w:rPr>
  </w:style>
  <w:style w:type="paragraph" w:styleId="NoSpacing">
    <w:name w:val="No Spacing"/>
    <w:aliases w:val="Мелкий текст"/>
    <w:basedOn w:val="Normal"/>
    <w:uiPriority w:val="1"/>
    <w:qFormat/>
    <w:rsid w:val="00DE0D80"/>
    <w:pPr>
      <w:spacing w:line="276" w:lineRule="auto"/>
      <w:jc w:val="both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6435C"/>
    <w:rPr>
      <w:i/>
    </w:rPr>
  </w:style>
  <w:style w:type="character" w:customStyle="1" w:styleId="QuoteChar">
    <w:name w:val="Quote Char"/>
    <w:link w:val="Quote"/>
    <w:uiPriority w:val="29"/>
    <w:rsid w:val="00B643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35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B6435C"/>
    <w:rPr>
      <w:b/>
      <w:i/>
      <w:sz w:val="24"/>
    </w:rPr>
  </w:style>
  <w:style w:type="character" w:styleId="SubtleEmphasis">
    <w:name w:val="Subtle Emphasis"/>
    <w:uiPriority w:val="19"/>
    <w:qFormat/>
    <w:rsid w:val="00B6435C"/>
    <w:rPr>
      <w:i/>
      <w:color w:val="5A5A5A"/>
    </w:rPr>
  </w:style>
  <w:style w:type="character" w:styleId="IntenseEmphasis">
    <w:name w:val="Intense Emphasis"/>
    <w:uiPriority w:val="21"/>
    <w:qFormat/>
    <w:rsid w:val="00B6435C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B6435C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B6435C"/>
    <w:rPr>
      <w:b/>
      <w:sz w:val="24"/>
      <w:u w:val="single"/>
    </w:rPr>
  </w:style>
  <w:style w:type="character" w:styleId="BookTitle">
    <w:name w:val="Book Title"/>
    <w:uiPriority w:val="33"/>
    <w:qFormat/>
    <w:rsid w:val="00B6435C"/>
    <w:rPr>
      <w:rFonts w:ascii="Times New Roman" w:eastAsia="Times New Roman" w:hAnsi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435C"/>
    <w:pPr>
      <w:outlineLvl w:val="9"/>
    </w:pPr>
  </w:style>
  <w:style w:type="paragraph" w:styleId="ListParagraph">
    <w:name w:val="List Paragraph"/>
    <w:basedOn w:val="Normal"/>
    <w:uiPriority w:val="34"/>
    <w:qFormat/>
    <w:rsid w:val="00B6435C"/>
    <w:pPr>
      <w:ind w:left="720"/>
      <w:contextualSpacing/>
    </w:pPr>
  </w:style>
  <w:style w:type="paragraph" w:customStyle="1" w:styleId="western">
    <w:name w:val="western"/>
    <w:basedOn w:val="Normal"/>
    <w:link w:val="western0"/>
    <w:rsid w:val="00874079"/>
    <w:pPr>
      <w:spacing w:before="100" w:beforeAutospacing="1" w:after="142" w:line="288" w:lineRule="auto"/>
      <w:jc w:val="both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E778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E7784"/>
    <w:rPr>
      <w:rFonts w:ascii="Times New Roman" w:hAnsi="Times New Roman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778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E7784"/>
    <w:rPr>
      <w:rFonts w:ascii="Times New Roman" w:hAnsi="Times New Roman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338D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7338D"/>
    <w:rPr>
      <w:rFonts w:ascii="Times New Roman" w:hAnsi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37338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70CDA"/>
  </w:style>
  <w:style w:type="paragraph" w:styleId="TOC2">
    <w:name w:val="toc 2"/>
    <w:basedOn w:val="Normal"/>
    <w:next w:val="Normal"/>
    <w:autoRedefine/>
    <w:uiPriority w:val="39"/>
    <w:unhideWhenUsed/>
    <w:rsid w:val="00370CDA"/>
    <w:pPr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70CDA"/>
    <w:pPr>
      <w:ind w:left="560"/>
    </w:pPr>
  </w:style>
  <w:style w:type="character" w:styleId="Hyperlink">
    <w:name w:val="Hyperlink"/>
    <w:uiPriority w:val="99"/>
    <w:unhideWhenUsed/>
    <w:rsid w:val="00370CDA"/>
    <w:rPr>
      <w:color w:val="0563C1"/>
      <w:u w:val="single"/>
    </w:rPr>
  </w:style>
  <w:style w:type="paragraph" w:customStyle="1" w:styleId="a">
    <w:name w:val="Текст работы"/>
    <w:basedOn w:val="Normal"/>
    <w:link w:val="a0"/>
    <w:qFormat/>
    <w:rsid w:val="00D17146"/>
    <w:pPr>
      <w:spacing w:line="360" w:lineRule="auto"/>
      <w:ind w:firstLine="708"/>
      <w:jc w:val="both"/>
    </w:pPr>
  </w:style>
  <w:style w:type="paragraph" w:styleId="Bibliography">
    <w:name w:val="Bibliography"/>
    <w:basedOn w:val="Normal"/>
    <w:next w:val="Normal"/>
    <w:uiPriority w:val="37"/>
    <w:unhideWhenUsed/>
    <w:rsid w:val="00022B82"/>
  </w:style>
  <w:style w:type="character" w:customStyle="1" w:styleId="a0">
    <w:name w:val="Текст работы Знак"/>
    <w:basedOn w:val="DefaultParagraphFont"/>
    <w:link w:val="a"/>
    <w:rsid w:val="00D17146"/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DefaultParagraphFont"/>
    <w:rsid w:val="00115FB8"/>
  </w:style>
  <w:style w:type="character" w:styleId="FollowedHyperlink">
    <w:name w:val="FollowedHyperlink"/>
    <w:basedOn w:val="DefaultParagraphFont"/>
    <w:uiPriority w:val="99"/>
    <w:semiHidden/>
    <w:unhideWhenUsed/>
    <w:rsid w:val="00115FB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1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3E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A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A70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A70"/>
    <w:rPr>
      <w:rFonts w:ascii="Times New Roman" w:hAnsi="Times New Roman"/>
      <w:b/>
      <w:bCs/>
      <w:lang w:eastAsia="en-US"/>
    </w:rPr>
  </w:style>
  <w:style w:type="paragraph" w:customStyle="1" w:styleId="00-">
    <w:name w:val="00 - Введение"/>
    <w:basedOn w:val="Heading1"/>
    <w:next w:val="a"/>
    <w:link w:val="00-0"/>
    <w:qFormat/>
    <w:rsid w:val="00126451"/>
    <w:pPr>
      <w:jc w:val="center"/>
    </w:pPr>
  </w:style>
  <w:style w:type="character" w:customStyle="1" w:styleId="western0">
    <w:name w:val="western Знак"/>
    <w:basedOn w:val="DefaultParagraphFont"/>
    <w:link w:val="western"/>
    <w:rsid w:val="006C6651"/>
    <w:rPr>
      <w:rFonts w:ascii="Times New Roman" w:hAnsi="Times New Roman"/>
      <w:sz w:val="28"/>
      <w:szCs w:val="28"/>
    </w:rPr>
  </w:style>
  <w:style w:type="character" w:customStyle="1" w:styleId="00-0">
    <w:name w:val="00 - Введение Знак"/>
    <w:basedOn w:val="western0"/>
    <w:link w:val="00-"/>
    <w:rsid w:val="00126451"/>
    <w:rPr>
      <w:rFonts w:ascii="Times New Roman" w:hAnsi="Times New Roman"/>
      <w:b/>
      <w:bCs/>
      <w:cap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B7439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CB3507"/>
    <w:pPr>
      <w:widowControl w:val="0"/>
      <w:autoSpaceDE w:val="0"/>
      <w:autoSpaceDN w:val="0"/>
      <w:ind w:left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3507"/>
    <w:rPr>
      <w:rFonts w:ascii="Times New Roman" w:hAnsi="Times New Roman"/>
      <w:sz w:val="24"/>
      <w:szCs w:val="24"/>
      <w:lang w:eastAsia="en-US"/>
    </w:rPr>
  </w:style>
  <w:style w:type="paragraph" w:customStyle="1" w:styleId="A1">
    <w:name w:val="Свободная форма A"/>
    <w:rsid w:val="00B220D0"/>
    <w:rPr>
      <w:rFonts w:ascii="Times New Roman" w:eastAsia="ヒラギノ角ゴ Pro W3" w:hAnsi="Times New Roman"/>
      <w:color w:val="000000"/>
    </w:rPr>
  </w:style>
  <w:style w:type="paragraph" w:customStyle="1" w:styleId="CA">
    <w:name w:val="Свободная форма C A"/>
    <w:rsid w:val="00B220D0"/>
    <w:rPr>
      <w:rFonts w:ascii="Times New Roman" w:eastAsia="ヒラギノ角ゴ Pro W3" w:hAnsi="Times New Roman"/>
      <w:color w:val="000000"/>
    </w:rPr>
  </w:style>
  <w:style w:type="paragraph" w:customStyle="1" w:styleId="BAAAAA">
    <w:name w:val="Свободная форма B A A A A A"/>
    <w:rsid w:val="00B220D0"/>
    <w:rPr>
      <w:rFonts w:ascii="Times New Roman" w:eastAsia="ヒラギノ角ゴ Pro W3" w:hAnsi="Times New Roman"/>
      <w:color w:val="000000"/>
    </w:rPr>
  </w:style>
  <w:style w:type="paragraph" w:customStyle="1" w:styleId="BAAAAAA">
    <w:name w:val="Свободная форма B A A A A A A"/>
    <w:rsid w:val="00B220D0"/>
    <w:rPr>
      <w:rFonts w:ascii="Times New Roman" w:eastAsia="ヒラギノ角ゴ Pro W3" w:hAnsi="Times New Roman"/>
      <w:color w:val="000000"/>
    </w:rPr>
  </w:style>
  <w:style w:type="paragraph" w:customStyle="1" w:styleId="DA">
    <w:name w:val="Свободная форма D A"/>
    <w:rsid w:val="00B220D0"/>
    <w:pPr>
      <w:spacing w:line="360" w:lineRule="auto"/>
      <w:ind w:firstLine="720"/>
      <w:jc w:val="both"/>
    </w:pPr>
    <w:rPr>
      <w:rFonts w:ascii="Times New Roman Bold" w:eastAsia="ヒラギノ角ゴ Pro W3" w:hAnsi="Times New Roman Bold"/>
      <w:color w:val="000000"/>
      <w:sz w:val="28"/>
    </w:rPr>
  </w:style>
  <w:style w:type="paragraph" w:customStyle="1" w:styleId="CAA">
    <w:name w:val="Свободная форма C A A"/>
    <w:rsid w:val="00B220D0"/>
    <w:rPr>
      <w:rFonts w:ascii="Times New Roman" w:eastAsia="ヒラギノ角ゴ Pro W3" w:hAnsi="Times New Roman"/>
      <w:color w:val="000000"/>
    </w:rPr>
  </w:style>
  <w:style w:type="paragraph" w:customStyle="1" w:styleId="B">
    <w:name w:val="Текст сноски B"/>
    <w:rsid w:val="00B220D0"/>
    <w:rPr>
      <w:rFonts w:ascii="Helvetica" w:eastAsia="ヒラギノ角ゴ Pro W3" w:hAnsi="Helvetica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B220D0"/>
  </w:style>
  <w:style w:type="paragraph" w:customStyle="1" w:styleId="C">
    <w:name w:val="Свободная форма C"/>
    <w:rsid w:val="00B220D0"/>
    <w:rPr>
      <w:rFonts w:ascii="Times New Roman" w:eastAsia="ヒラギノ角ゴ Pro W3" w:hAnsi="Times New Roman"/>
      <w:color w:val="000000"/>
    </w:rPr>
  </w:style>
  <w:style w:type="paragraph" w:customStyle="1" w:styleId="1">
    <w:name w:val="Текст сноски1"/>
    <w:rsid w:val="00B220D0"/>
    <w:rPr>
      <w:rFonts w:ascii="Helvetica" w:eastAsia="ヒラギノ角ゴ Pro W3" w:hAnsi="Helvetica"/>
      <w:color w:val="000000"/>
    </w:rPr>
  </w:style>
  <w:style w:type="paragraph" w:customStyle="1" w:styleId="A2">
    <w:name w:val="Текстовый блок A"/>
    <w:autoRedefine/>
    <w:rsid w:val="00B220D0"/>
    <w:pPr>
      <w:tabs>
        <w:tab w:val="left" w:pos="260"/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360" w:lineRule="auto"/>
      <w:ind w:firstLine="720"/>
      <w:jc w:val="both"/>
    </w:pPr>
    <w:rPr>
      <w:rFonts w:ascii="Times New Roman" w:eastAsia="ヒラギノ角ゴ Pro W3" w:hAnsi="Times New Roman"/>
      <w:color w:val="000000"/>
      <w:sz w:val="28"/>
    </w:rPr>
  </w:style>
  <w:style w:type="paragraph" w:customStyle="1" w:styleId="BAAB">
    <w:name w:val="Свободная форма B A A B"/>
    <w:rsid w:val="00B220D0"/>
    <w:rPr>
      <w:rFonts w:ascii="Times New Roman" w:eastAsia="ヒラギノ角ゴ Pro W3" w:hAnsi="Times New Roman"/>
      <w:color w:val="000000"/>
    </w:rPr>
  </w:style>
  <w:style w:type="paragraph" w:customStyle="1" w:styleId="C0">
    <w:name w:val="Текст сноски C"/>
    <w:autoRedefine/>
    <w:rsid w:val="00B220D0"/>
    <w:rPr>
      <w:rFonts w:ascii="Helvetica" w:eastAsia="ヒラギノ角ゴ Pro W3" w:hAnsi="Helvetica"/>
      <w:color w:val="000000"/>
    </w:rPr>
  </w:style>
  <w:style w:type="paragraph" w:customStyle="1" w:styleId="CA0">
    <w:name w:val="Текст сноски C A"/>
    <w:rsid w:val="00B220D0"/>
    <w:rPr>
      <w:rFonts w:ascii="Helvetica" w:eastAsia="ヒラギノ角ゴ Pro W3" w:hAnsi="Helvetica"/>
      <w:color w:val="000000"/>
    </w:rPr>
  </w:style>
  <w:style w:type="character" w:customStyle="1" w:styleId="10">
    <w:name w:val="Знак сноски1"/>
    <w:rsid w:val="00B220D0"/>
    <w:rPr>
      <w:color w:val="000000"/>
      <w:sz w:val="20"/>
      <w:vertAlign w:val="superscript"/>
    </w:rPr>
  </w:style>
  <w:style w:type="paragraph" w:customStyle="1" w:styleId="CAA0">
    <w:name w:val="Текст сноски C A A"/>
    <w:rsid w:val="00B220D0"/>
    <w:rPr>
      <w:rFonts w:ascii="Times New Roman" w:eastAsia="ヒラギノ角ゴ Pro W3" w:hAnsi="Times New Roman"/>
      <w:color w:val="000000"/>
      <w:lang w:val="en-US"/>
    </w:rPr>
  </w:style>
  <w:style w:type="paragraph" w:customStyle="1" w:styleId="D">
    <w:name w:val="Текст сноски D"/>
    <w:rsid w:val="00B220D0"/>
    <w:rPr>
      <w:rFonts w:ascii="Helvetica" w:eastAsia="ヒラギノ角ゴ Pro W3" w:hAnsi="Helvetica"/>
      <w:color w:val="000000"/>
    </w:rPr>
  </w:style>
  <w:style w:type="paragraph" w:customStyle="1" w:styleId="BB">
    <w:name w:val="Свободная форма B B"/>
    <w:rsid w:val="00B220D0"/>
    <w:rPr>
      <w:rFonts w:ascii="Times New Roman" w:eastAsia="ヒラギノ角ゴ Pro W3" w:hAnsi="Times New Roman"/>
      <w:color w:val="000000"/>
    </w:rPr>
  </w:style>
  <w:style w:type="paragraph" w:customStyle="1" w:styleId="B0">
    <w:name w:val="Свободная форма B"/>
    <w:rsid w:val="00B220D0"/>
    <w:rPr>
      <w:rFonts w:ascii="Times New Roman" w:eastAsia="ヒラギノ角ゴ Pro W3" w:hAnsi="Times New Roman"/>
      <w:color w:val="000000"/>
    </w:rPr>
  </w:style>
  <w:style w:type="paragraph" w:customStyle="1" w:styleId="F">
    <w:name w:val="Текст сноски F"/>
    <w:rsid w:val="00B220D0"/>
    <w:rPr>
      <w:rFonts w:ascii="Helvetica" w:eastAsia="ヒラギノ角ゴ Pro W3" w:hAnsi="Helvetica"/>
      <w:color w:val="000000"/>
    </w:rPr>
  </w:style>
  <w:style w:type="paragraph" w:customStyle="1" w:styleId="11">
    <w:name w:val="Обычный1"/>
    <w:rsid w:val="00B220D0"/>
    <w:rPr>
      <w:rFonts w:ascii="Times New Roman" w:eastAsia="ヒラギノ角ゴ Pro W3" w:hAnsi="Times New Roman"/>
      <w:color w:val="000000"/>
    </w:rPr>
  </w:style>
  <w:style w:type="paragraph" w:customStyle="1" w:styleId="2">
    <w:name w:val="Текст сноски2"/>
    <w:autoRedefine/>
    <w:rsid w:val="00B220D0"/>
    <w:rPr>
      <w:rFonts w:ascii="Helvetica" w:eastAsia="ヒラギノ角ゴ Pro W3" w:hAnsi="Helvetica"/>
      <w:color w:val="000000"/>
    </w:rPr>
  </w:style>
  <w:style w:type="paragraph" w:customStyle="1" w:styleId="EA">
    <w:name w:val="Текст сноски E A"/>
    <w:rsid w:val="00B220D0"/>
    <w:rPr>
      <w:rFonts w:ascii="Helvetica" w:eastAsia="ヒラギノ角ゴ Pro W3" w:hAnsi="Helvetica"/>
      <w:color w:val="000000"/>
    </w:rPr>
  </w:style>
  <w:style w:type="paragraph" w:customStyle="1" w:styleId="DA0">
    <w:name w:val="Текст сноски D A"/>
    <w:autoRedefine/>
    <w:rsid w:val="00B220D0"/>
    <w:rPr>
      <w:rFonts w:ascii="Helvetica" w:eastAsia="ヒラギノ角ゴ Pro W3" w:hAnsi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96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4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6495">
          <w:marLeft w:val="0"/>
          <w:marRight w:val="54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6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9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0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3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4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3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4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269e5a2cdad44b1e/01%20-%20&#1054;&#1073;&#1088;&#1072;&#1079;&#1086;&#1074;&#1072;&#1085;&#1080;&#1077;/&#1052;&#1086;&#1089;&#1082;&#1086;&#1074;&#1089;&#1082;&#1072;&#1103;%20&#1041;&#1086;&#1075;&#1086;&#1089;&#1083;&#1086;&#1074;&#1089;&#1082;&#1072;&#1103;%20&#1057;&#1077;&#1084;&#1080;&#1085;&#1072;&#1088;&#1080;&#1103;/&#1064;&#1072;&#1073;&#1083;&#1086;&#1085;&#1099;/&#1050;&#1091;&#1088;&#1089;&#1086;&#1074;&#1072;&#1103;%20-%20&#1064;&#1072;&#1073;&#1083;&#1086;&#1085;%202.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ACCA-F0BB-4F56-8338-58048EF7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Курсовая%20-%20Шаблон%202.0.dotx</Template>
  <TotalTime>301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Links>
    <vt:vector size="42" baseType="variant"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_Toc431372704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_Toc431372703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_Toc431372702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_Toc431372701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_Toc431372700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_Toc431372699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_Toc431372698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Осипов</dc:creator>
  <cp:keywords>МБС;Важное срочное;рецензия;учебная работа;Учеба</cp:keywords>
  <dc:description/>
  <cp:lastModifiedBy>Виктор Осипов</cp:lastModifiedBy>
  <cp:revision>329</cp:revision>
  <cp:lastPrinted>2016-10-26T04:15:00Z</cp:lastPrinted>
  <dcterms:created xsi:type="dcterms:W3CDTF">2020-11-28T17:37:00Z</dcterms:created>
  <dcterms:modified xsi:type="dcterms:W3CDTF">2021-01-20T09:00:00Z</dcterms:modified>
</cp:coreProperties>
</file>